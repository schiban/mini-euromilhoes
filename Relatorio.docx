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18AA1" w14:textId="77777777" w:rsidR="00495F20" w:rsidRDefault="0000491A" w:rsidP="00061C2A">
      <w:pPr>
        <w:spacing w:after="48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724D2AEB" wp14:editId="157461F9">
            <wp:extent cx="2700000" cy="13468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ão 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1F40" w14:textId="77777777" w:rsidR="00061C2A" w:rsidRPr="00853135" w:rsidRDefault="00A5550A" w:rsidP="00061C2A">
      <w:pPr>
        <w:spacing w:after="360" w:line="240" w:lineRule="auto"/>
        <w:jc w:val="center"/>
        <w:rPr>
          <w:rFonts w:cs="Arial"/>
          <w:smallCaps/>
          <w:noProof/>
          <w:sz w:val="28"/>
        </w:rPr>
      </w:pPr>
      <w:r>
        <w:rPr>
          <w:rFonts w:cs="Arial"/>
          <w:smallCaps/>
          <w:noProof/>
          <w:sz w:val="28"/>
        </w:rPr>
        <w:t>Licenciatura Engenharia Informática</w:t>
      </w:r>
    </w:p>
    <w:p w14:paraId="06DBAF26" w14:textId="77777777" w:rsidR="00061C2A" w:rsidRPr="00B22172" w:rsidRDefault="00A5550A" w:rsidP="00061C2A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>
        <w:rPr>
          <w:rFonts w:cs="Arial"/>
          <w:b/>
          <w:smallCaps/>
          <w:color w:val="333333"/>
          <w:sz w:val="32"/>
          <w:szCs w:val="28"/>
        </w:rPr>
        <w:t>MiniEuromilhões</w:t>
      </w:r>
    </w:p>
    <w:p w14:paraId="34DAF090" w14:textId="23DFB6F7" w:rsidR="00D405AC" w:rsidRDefault="00A5550A" w:rsidP="00061C2A">
      <w:pPr>
        <w:spacing w:before="7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João bandeira</w:t>
      </w:r>
      <w:r w:rsidR="004D69F7">
        <w:rPr>
          <w:rFonts w:cs="Arial"/>
          <w:i/>
          <w:smallCaps/>
          <w:color w:val="333333"/>
        </w:rPr>
        <w:t xml:space="preserve"> </w:t>
      </w:r>
      <w:r w:rsidR="004D69F7" w:rsidRPr="004D69F7">
        <w:rPr>
          <w:rFonts w:cs="Arial"/>
          <w:i/>
          <w:smallCaps/>
          <w:color w:val="333333"/>
          <w:sz w:val="20"/>
        </w:rPr>
        <w:t>(a22001233)</w:t>
      </w:r>
    </w:p>
    <w:p w14:paraId="4E4BA126" w14:textId="0A909941" w:rsidR="00A5550A" w:rsidRDefault="00A5550A" w:rsidP="004D69F7">
      <w:pPr>
        <w:spacing w:before="720" w:line="240" w:lineRule="auto"/>
        <w:jc w:val="center"/>
      </w:pPr>
      <w:r>
        <w:rPr>
          <w:rFonts w:cs="Arial"/>
          <w:i/>
          <w:smallCaps/>
          <w:color w:val="333333"/>
        </w:rPr>
        <w:t>Fábio Oliveira</w:t>
      </w:r>
      <w:r w:rsidR="004D69F7">
        <w:rPr>
          <w:rFonts w:cs="Arial"/>
          <w:i/>
          <w:smallCaps/>
          <w:color w:val="333333"/>
        </w:rPr>
        <w:t xml:space="preserve"> </w:t>
      </w:r>
      <w:r w:rsidR="004D69F7" w:rsidRPr="004D69F7">
        <w:rPr>
          <w:rFonts w:cs="Arial"/>
          <w:i/>
          <w:smallCaps/>
          <w:color w:val="333333"/>
          <w:sz w:val="20"/>
        </w:rPr>
        <w:t>(a22008096)</w:t>
      </w:r>
      <w:bookmarkStart w:id="0" w:name="_GoBack"/>
      <w:bookmarkEnd w:id="0"/>
    </w:p>
    <w:p w14:paraId="46720AAB" w14:textId="77777777" w:rsidR="00D405AC" w:rsidRPr="00D405AC" w:rsidRDefault="00D405AC" w:rsidP="00D405AC"/>
    <w:p w14:paraId="20101020" w14:textId="77777777" w:rsidR="00D405AC" w:rsidRPr="00D405AC" w:rsidRDefault="00D405AC" w:rsidP="00D405AC"/>
    <w:p w14:paraId="23475279" w14:textId="77777777" w:rsidR="00D405AC" w:rsidRPr="00D405AC" w:rsidRDefault="00D405AC" w:rsidP="00D405AC"/>
    <w:p w14:paraId="0233C44D" w14:textId="77777777" w:rsidR="00D405AC" w:rsidRPr="00D405AC" w:rsidRDefault="00D405AC" w:rsidP="00D405AC"/>
    <w:p w14:paraId="16FE775F" w14:textId="77777777" w:rsidR="00D405AC" w:rsidRPr="00D405AC" w:rsidRDefault="00D405AC" w:rsidP="00D405AC"/>
    <w:p w14:paraId="3B36303C" w14:textId="77777777" w:rsidR="00061C2A" w:rsidRPr="00D405AC" w:rsidRDefault="00061C2A" w:rsidP="00D405AC">
      <w:pPr>
        <w:tabs>
          <w:tab w:val="center" w:pos="4252"/>
        </w:tabs>
        <w:sectPr w:rsidR="00061C2A" w:rsidRPr="00D405AC" w:rsidSect="00C55BAF">
          <w:footerReference w:type="default" r:id="rId9"/>
          <w:footerReference w:type="first" r:id="rId10"/>
          <w:pgSz w:w="11906" w:h="16838"/>
          <w:pgMar w:top="1418" w:right="1701" w:bottom="1418" w:left="1701" w:header="709" w:footer="1722" w:gutter="0"/>
          <w:cols w:space="708"/>
          <w:titlePg/>
          <w:docGrid w:linePitch="360"/>
        </w:sectPr>
      </w:pPr>
    </w:p>
    <w:p w14:paraId="28E54B89" w14:textId="77777777" w:rsidR="00E32CFB" w:rsidRDefault="00B80C10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  <w:r w:rsidR="00E32CFB">
        <w:rPr>
          <w:rFonts w:cs="Arial"/>
        </w:rPr>
        <w:lastRenderedPageBreak/>
        <w:br w:type="page"/>
      </w:r>
    </w:p>
    <w:p w14:paraId="7F8F8328" w14:textId="77777777" w:rsidR="00B80C10" w:rsidRDefault="00B80C10">
      <w:pPr>
        <w:spacing w:after="160" w:line="259" w:lineRule="auto"/>
        <w:jc w:val="left"/>
        <w:rPr>
          <w:rFonts w:cs="Arial"/>
        </w:rPr>
      </w:pPr>
    </w:p>
    <w:p w14:paraId="3FA7A52B" w14:textId="77777777" w:rsidR="00EE0C8C" w:rsidRPr="000870C1" w:rsidRDefault="00EE0C8C" w:rsidP="00EE0C8C">
      <w:pPr>
        <w:pStyle w:val="ResumoAgradecimentos"/>
        <w:rPr>
          <w:rFonts w:cs="Arial"/>
        </w:rPr>
      </w:pPr>
      <w:bookmarkStart w:id="1" w:name="_Toc378009133"/>
      <w:bookmarkStart w:id="2" w:name="_Toc62587753"/>
      <w:bookmarkStart w:id="3" w:name="_Toc62589098"/>
      <w:r w:rsidRPr="000870C1">
        <w:rPr>
          <w:rFonts w:cs="Arial"/>
        </w:rPr>
        <w:t>Índice</w:t>
      </w:r>
      <w:bookmarkEnd w:id="1"/>
      <w:bookmarkEnd w:id="2"/>
      <w:bookmarkEnd w:id="3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99165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784468" w14:textId="77777777" w:rsidR="000F55CE" w:rsidRDefault="000F55CE">
          <w:pPr>
            <w:pStyle w:val="Cabealhodondice"/>
          </w:pPr>
          <w:r>
            <w:t>Conteúdo</w:t>
          </w:r>
        </w:p>
        <w:p w14:paraId="29E4FED5" w14:textId="77777777" w:rsidR="000F55CE" w:rsidRDefault="000F55CE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7753" w:history="1">
            <w:r w:rsidRPr="00D02DD3">
              <w:rPr>
                <w:rStyle w:val="Hiperligao"/>
                <w:rFonts w:cs="Arial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 w:rsidR="00E32CFB">
              <w:rPr>
                <w:noProof/>
                <w:webHidden/>
              </w:rPr>
              <w:t>c</w:t>
            </w:r>
          </w:hyperlink>
        </w:p>
        <w:p w14:paraId="5110FBEF" w14:textId="77777777" w:rsidR="000F55CE" w:rsidRDefault="00D7365F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hyperlink w:anchor="_Toc62587754" w:history="1">
            <w:r w:rsidR="00E32CFB">
              <w:rPr>
                <w:rStyle w:val="Hiperligao"/>
                <w:rFonts w:cs="Arial"/>
                <w:noProof/>
              </w:rPr>
              <w:t>Lista</w:t>
            </w:r>
            <w:r w:rsidR="000F55CE" w:rsidRPr="00D02DD3">
              <w:rPr>
                <w:rStyle w:val="Hiperligao"/>
                <w:rFonts w:cs="Arial"/>
                <w:noProof/>
              </w:rPr>
              <w:t xml:space="preserve"> de figuras</w:t>
            </w:r>
            <w:r w:rsidR="000F55CE">
              <w:rPr>
                <w:noProof/>
                <w:webHidden/>
              </w:rPr>
              <w:tab/>
            </w:r>
            <w:r w:rsidR="00E32CFB">
              <w:rPr>
                <w:noProof/>
                <w:webHidden/>
              </w:rPr>
              <w:t>d</w:t>
            </w:r>
          </w:hyperlink>
        </w:p>
        <w:p w14:paraId="139DCF67" w14:textId="77777777" w:rsidR="000F55CE" w:rsidRDefault="00D7365F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hyperlink w:anchor="_Toc62587755" w:history="1">
            <w:r w:rsidR="000F55CE" w:rsidRPr="00D02DD3">
              <w:rPr>
                <w:rStyle w:val="Hiperligao"/>
                <w:noProof/>
              </w:rPr>
              <w:t>1.</w:t>
            </w:r>
            <w:r w:rsidR="000F55C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0F55CE" w:rsidRPr="00D02DD3">
              <w:rPr>
                <w:rStyle w:val="Hiperligao"/>
                <w:noProof/>
              </w:rPr>
              <w:t>Introdução</w:t>
            </w:r>
            <w:r w:rsidR="000F55CE">
              <w:rPr>
                <w:noProof/>
                <w:webHidden/>
              </w:rPr>
              <w:tab/>
            </w:r>
            <w:r w:rsidR="00E32CFB">
              <w:rPr>
                <w:noProof/>
                <w:webHidden/>
              </w:rPr>
              <w:t>1</w:t>
            </w:r>
          </w:hyperlink>
        </w:p>
        <w:p w14:paraId="282A5226" w14:textId="77777777" w:rsidR="000F55CE" w:rsidRDefault="00D7365F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hyperlink w:anchor="_Toc62587756" w:history="1">
            <w:r w:rsidR="000F55CE" w:rsidRPr="00D02DD3">
              <w:rPr>
                <w:rStyle w:val="Hiperligao"/>
                <w:noProof/>
              </w:rPr>
              <w:t>2.</w:t>
            </w:r>
            <w:r w:rsidR="000F55C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0F55CE" w:rsidRPr="00D02DD3">
              <w:rPr>
                <w:rStyle w:val="Hiperligao"/>
                <w:noProof/>
              </w:rPr>
              <w:t>Pseudocódigo</w:t>
            </w:r>
            <w:r w:rsidR="000F55CE">
              <w:rPr>
                <w:noProof/>
                <w:webHidden/>
              </w:rPr>
              <w:tab/>
            </w:r>
            <w:r w:rsidR="00E32CFB">
              <w:rPr>
                <w:noProof/>
                <w:webHidden/>
              </w:rPr>
              <w:t>2</w:t>
            </w:r>
          </w:hyperlink>
        </w:p>
        <w:p w14:paraId="7A9E4A54" w14:textId="77777777" w:rsidR="000F55CE" w:rsidRDefault="00D7365F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hyperlink w:anchor="_Toc62587757" w:history="1">
            <w:r w:rsidR="000F55CE" w:rsidRPr="00D02DD3">
              <w:rPr>
                <w:rStyle w:val="Hiperligao"/>
                <w:noProof/>
              </w:rPr>
              <w:t>3.</w:t>
            </w:r>
            <w:r w:rsidR="000F55C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0F55CE" w:rsidRPr="00D02DD3">
              <w:rPr>
                <w:rStyle w:val="Hiperligao"/>
                <w:noProof/>
              </w:rPr>
              <w:t>Fluxograma</w:t>
            </w:r>
            <w:r w:rsidR="000F55CE">
              <w:rPr>
                <w:noProof/>
                <w:webHidden/>
              </w:rPr>
              <w:tab/>
            </w:r>
            <w:r w:rsidR="000F55CE">
              <w:rPr>
                <w:noProof/>
                <w:webHidden/>
              </w:rPr>
              <w:fldChar w:fldCharType="begin"/>
            </w:r>
            <w:r w:rsidR="000F55CE">
              <w:rPr>
                <w:noProof/>
                <w:webHidden/>
              </w:rPr>
              <w:instrText xml:space="preserve"> PAGEREF _Toc62587757 \h </w:instrText>
            </w:r>
            <w:r w:rsidR="000F55CE">
              <w:rPr>
                <w:noProof/>
                <w:webHidden/>
              </w:rPr>
            </w:r>
            <w:r w:rsidR="000F55CE">
              <w:rPr>
                <w:noProof/>
                <w:webHidden/>
              </w:rPr>
              <w:fldChar w:fldCharType="separate"/>
            </w:r>
            <w:r w:rsidR="000F55CE">
              <w:rPr>
                <w:noProof/>
                <w:webHidden/>
              </w:rPr>
              <w:t>5</w:t>
            </w:r>
            <w:r w:rsidR="000F55CE">
              <w:rPr>
                <w:noProof/>
                <w:webHidden/>
              </w:rPr>
              <w:fldChar w:fldCharType="end"/>
            </w:r>
          </w:hyperlink>
        </w:p>
        <w:p w14:paraId="25966025" w14:textId="77777777" w:rsidR="000F55CE" w:rsidRDefault="00D7365F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hyperlink w:anchor="_Toc62587758" w:history="1">
            <w:r w:rsidR="000F55CE" w:rsidRPr="00D02DD3">
              <w:rPr>
                <w:rStyle w:val="Hiperligao"/>
                <w:noProof/>
              </w:rPr>
              <w:t>4.</w:t>
            </w:r>
            <w:r w:rsidR="000F55C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0F55CE" w:rsidRPr="00D02DD3">
              <w:rPr>
                <w:rStyle w:val="Hiperligao"/>
                <w:noProof/>
              </w:rPr>
              <w:t>Implementação</w:t>
            </w:r>
            <w:r w:rsidR="000F55CE">
              <w:rPr>
                <w:noProof/>
                <w:webHidden/>
              </w:rPr>
              <w:tab/>
            </w:r>
            <w:r w:rsidR="000F55CE">
              <w:rPr>
                <w:noProof/>
                <w:webHidden/>
              </w:rPr>
              <w:fldChar w:fldCharType="begin"/>
            </w:r>
            <w:r w:rsidR="000F55CE">
              <w:rPr>
                <w:noProof/>
                <w:webHidden/>
              </w:rPr>
              <w:instrText xml:space="preserve"> PAGEREF _Toc62587758 \h </w:instrText>
            </w:r>
            <w:r w:rsidR="000F55CE">
              <w:rPr>
                <w:noProof/>
                <w:webHidden/>
              </w:rPr>
            </w:r>
            <w:r w:rsidR="000F55CE">
              <w:rPr>
                <w:noProof/>
                <w:webHidden/>
              </w:rPr>
              <w:fldChar w:fldCharType="separate"/>
            </w:r>
            <w:r w:rsidR="000F55CE">
              <w:rPr>
                <w:noProof/>
                <w:webHidden/>
              </w:rPr>
              <w:t>6</w:t>
            </w:r>
            <w:r w:rsidR="000F55CE">
              <w:rPr>
                <w:noProof/>
                <w:webHidden/>
              </w:rPr>
              <w:fldChar w:fldCharType="end"/>
            </w:r>
          </w:hyperlink>
        </w:p>
        <w:p w14:paraId="14F32703" w14:textId="77777777" w:rsidR="000F55CE" w:rsidRDefault="00D7365F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hyperlink w:anchor="_Toc62587759" w:history="1">
            <w:r w:rsidR="000F55CE" w:rsidRPr="00D02DD3">
              <w:rPr>
                <w:rStyle w:val="Hiperligao"/>
                <w:noProof/>
              </w:rPr>
              <w:t>5.</w:t>
            </w:r>
            <w:r w:rsidR="000F55C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0F55CE" w:rsidRPr="00D02DD3">
              <w:rPr>
                <w:rStyle w:val="Hiperligao"/>
                <w:noProof/>
              </w:rPr>
              <w:t>Conclusões</w:t>
            </w:r>
            <w:r w:rsidR="000F55CE">
              <w:rPr>
                <w:noProof/>
                <w:webHidden/>
              </w:rPr>
              <w:tab/>
            </w:r>
            <w:r w:rsidR="000F55CE">
              <w:rPr>
                <w:noProof/>
                <w:webHidden/>
              </w:rPr>
              <w:fldChar w:fldCharType="begin"/>
            </w:r>
            <w:r w:rsidR="000F55CE">
              <w:rPr>
                <w:noProof/>
                <w:webHidden/>
              </w:rPr>
              <w:instrText xml:space="preserve"> PAGEREF _Toc62587759 \h </w:instrText>
            </w:r>
            <w:r w:rsidR="000F55CE">
              <w:rPr>
                <w:noProof/>
                <w:webHidden/>
              </w:rPr>
            </w:r>
            <w:r w:rsidR="000F55CE">
              <w:rPr>
                <w:noProof/>
                <w:webHidden/>
              </w:rPr>
              <w:fldChar w:fldCharType="separate"/>
            </w:r>
            <w:r w:rsidR="000F55CE">
              <w:rPr>
                <w:noProof/>
                <w:webHidden/>
              </w:rPr>
              <w:t>8</w:t>
            </w:r>
            <w:r w:rsidR="000F55CE">
              <w:rPr>
                <w:noProof/>
                <w:webHidden/>
              </w:rPr>
              <w:fldChar w:fldCharType="end"/>
            </w:r>
          </w:hyperlink>
        </w:p>
        <w:p w14:paraId="4F2C6113" w14:textId="77777777" w:rsidR="000F55CE" w:rsidRDefault="00D7365F">
          <w:pPr>
            <w:pStyle w:val="ndice1"/>
            <w:rPr>
              <w:rFonts w:eastAsiaTheme="minorEastAsia"/>
              <w:noProof/>
              <w:sz w:val="22"/>
              <w:lang w:val="en-US"/>
            </w:rPr>
          </w:pPr>
          <w:hyperlink w:anchor="_Toc62587760" w:history="1">
            <w:r w:rsidR="000F55CE" w:rsidRPr="00D02DD3">
              <w:rPr>
                <w:rStyle w:val="Hiperligao"/>
                <w:noProof/>
              </w:rPr>
              <w:t>6.</w:t>
            </w:r>
            <w:r w:rsidR="000F55C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0F55CE" w:rsidRPr="00D02DD3">
              <w:rPr>
                <w:rStyle w:val="Hiperligao"/>
                <w:noProof/>
              </w:rPr>
              <w:t>Referências</w:t>
            </w:r>
            <w:r w:rsidR="000F55CE">
              <w:rPr>
                <w:noProof/>
                <w:webHidden/>
              </w:rPr>
              <w:tab/>
            </w:r>
            <w:r w:rsidR="000F55CE">
              <w:rPr>
                <w:noProof/>
                <w:webHidden/>
              </w:rPr>
              <w:fldChar w:fldCharType="begin"/>
            </w:r>
            <w:r w:rsidR="000F55CE">
              <w:rPr>
                <w:noProof/>
                <w:webHidden/>
              </w:rPr>
              <w:instrText xml:space="preserve"> PAGEREF _Toc62587760 \h </w:instrText>
            </w:r>
            <w:r w:rsidR="000F55CE">
              <w:rPr>
                <w:noProof/>
                <w:webHidden/>
              </w:rPr>
            </w:r>
            <w:r w:rsidR="000F55CE">
              <w:rPr>
                <w:noProof/>
                <w:webHidden/>
              </w:rPr>
              <w:fldChar w:fldCharType="separate"/>
            </w:r>
            <w:r w:rsidR="000F55CE">
              <w:rPr>
                <w:noProof/>
                <w:webHidden/>
              </w:rPr>
              <w:t>9</w:t>
            </w:r>
            <w:r w:rsidR="000F55CE">
              <w:rPr>
                <w:noProof/>
                <w:webHidden/>
              </w:rPr>
              <w:fldChar w:fldCharType="end"/>
            </w:r>
          </w:hyperlink>
        </w:p>
        <w:p w14:paraId="7494FE93" w14:textId="77777777" w:rsidR="000F55CE" w:rsidRDefault="000F55CE">
          <w:r>
            <w:rPr>
              <w:b/>
              <w:bCs/>
            </w:rPr>
            <w:fldChar w:fldCharType="end"/>
          </w:r>
        </w:p>
      </w:sdtContent>
    </w:sdt>
    <w:p w14:paraId="12F74418" w14:textId="77777777"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2FBF568" w14:textId="77777777" w:rsidR="0052284A" w:rsidRPr="000870C1" w:rsidRDefault="00273010" w:rsidP="0052284A">
      <w:pPr>
        <w:pStyle w:val="ResumoAgradecimentos"/>
        <w:rPr>
          <w:rFonts w:cs="Arial"/>
        </w:rPr>
      </w:pPr>
      <w:bookmarkStart w:id="4" w:name="_Toc378009134"/>
      <w:bookmarkStart w:id="5" w:name="_Toc62587754"/>
      <w:bookmarkStart w:id="6" w:name="_Toc62589099"/>
      <w:r>
        <w:rPr>
          <w:rFonts w:cs="Arial"/>
        </w:rPr>
        <w:lastRenderedPageBreak/>
        <w:t>Lista</w:t>
      </w:r>
      <w:r w:rsidR="0052284A" w:rsidRPr="000870C1">
        <w:rPr>
          <w:rFonts w:cs="Arial"/>
        </w:rPr>
        <w:t xml:space="preserve"> de figuras</w:t>
      </w:r>
      <w:bookmarkEnd w:id="4"/>
      <w:bookmarkEnd w:id="5"/>
      <w:bookmarkEnd w:id="6"/>
    </w:p>
    <w:p w14:paraId="07026276" w14:textId="77777777" w:rsidR="00273010" w:rsidRDefault="00273010">
      <w:pPr>
        <w:pStyle w:val="ndice1"/>
        <w:rPr>
          <w:rFonts w:eastAsiaTheme="minorEastAsia"/>
          <w:noProof/>
          <w:sz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62589098" w:history="1">
        <w:r>
          <w:rPr>
            <w:rStyle w:val="Hiperligao"/>
            <w:rFonts w:cs="Arial"/>
            <w:noProof/>
          </w:rPr>
          <w:t>Figura 1: Menu Inicial</w:t>
        </w:r>
        <w:r>
          <w:rPr>
            <w:noProof/>
            <w:webHidden/>
          </w:rPr>
          <w:tab/>
        </w:r>
        <w:r w:rsidR="00E32CFB">
          <w:rPr>
            <w:noProof/>
            <w:webHidden/>
          </w:rPr>
          <w:t>6</w:t>
        </w:r>
      </w:hyperlink>
    </w:p>
    <w:p w14:paraId="01880DE1" w14:textId="77777777" w:rsidR="00273010" w:rsidRDefault="00D7365F">
      <w:pPr>
        <w:pStyle w:val="ndice1"/>
        <w:rPr>
          <w:rFonts w:eastAsiaTheme="minorEastAsia"/>
          <w:noProof/>
          <w:sz w:val="22"/>
          <w:lang w:val="en-US"/>
        </w:rPr>
      </w:pPr>
      <w:hyperlink w:anchor="_Toc62589099" w:history="1">
        <w:r w:rsidR="00273010" w:rsidRPr="00273010">
          <w:rPr>
            <w:rStyle w:val="Hiperligao"/>
            <w:rFonts w:cs="Arial"/>
            <w:noProof/>
          </w:rPr>
          <w:t xml:space="preserve">Figura </w:t>
        </w:r>
        <w:r w:rsidR="00273010">
          <w:rPr>
            <w:rStyle w:val="Hiperligao"/>
            <w:rFonts w:cs="Arial"/>
            <w:noProof/>
          </w:rPr>
          <w:t>2: Opção 1 (com erros)</w:t>
        </w:r>
        <w:r w:rsidR="00273010">
          <w:rPr>
            <w:noProof/>
            <w:webHidden/>
          </w:rPr>
          <w:tab/>
        </w:r>
        <w:r w:rsidR="00E32CFB">
          <w:rPr>
            <w:noProof/>
            <w:webHidden/>
          </w:rPr>
          <w:t>6</w:t>
        </w:r>
      </w:hyperlink>
    </w:p>
    <w:p w14:paraId="5B892F61" w14:textId="77777777" w:rsidR="00273010" w:rsidRDefault="00D7365F">
      <w:pPr>
        <w:pStyle w:val="ndice1"/>
        <w:rPr>
          <w:rFonts w:eastAsiaTheme="minorEastAsia"/>
          <w:noProof/>
          <w:sz w:val="22"/>
          <w:lang w:val="en-US"/>
        </w:rPr>
      </w:pPr>
      <w:hyperlink w:anchor="_Toc62589100" w:history="1">
        <w:r w:rsidR="00273010" w:rsidRPr="00273010">
          <w:rPr>
            <w:rStyle w:val="Hiperligao"/>
            <w:noProof/>
          </w:rPr>
          <w:t xml:space="preserve">Figura </w:t>
        </w:r>
        <w:r w:rsidR="00273010">
          <w:rPr>
            <w:rStyle w:val="Hiperligao"/>
            <w:noProof/>
          </w:rPr>
          <w:t>3: Opção 2</w:t>
        </w:r>
        <w:r w:rsidR="00273010">
          <w:rPr>
            <w:noProof/>
            <w:webHidden/>
          </w:rPr>
          <w:tab/>
        </w:r>
        <w:r w:rsidR="00E32CFB">
          <w:rPr>
            <w:noProof/>
            <w:webHidden/>
          </w:rPr>
          <w:t>6</w:t>
        </w:r>
      </w:hyperlink>
    </w:p>
    <w:p w14:paraId="38EB7062" w14:textId="77777777" w:rsidR="00273010" w:rsidRDefault="00D7365F">
      <w:pPr>
        <w:pStyle w:val="ndice1"/>
        <w:rPr>
          <w:rFonts w:eastAsiaTheme="minorEastAsia"/>
          <w:noProof/>
          <w:sz w:val="22"/>
          <w:lang w:val="en-US"/>
        </w:rPr>
      </w:pPr>
      <w:hyperlink w:anchor="_Toc62589101" w:history="1">
        <w:r w:rsidR="00273010" w:rsidRPr="00273010">
          <w:rPr>
            <w:rStyle w:val="Hiperligao"/>
            <w:noProof/>
          </w:rPr>
          <w:t xml:space="preserve">Figura </w:t>
        </w:r>
        <w:r w:rsidR="00273010">
          <w:rPr>
            <w:rStyle w:val="Hiperligao"/>
            <w:noProof/>
          </w:rPr>
          <w:t>4: Opção 3</w:t>
        </w:r>
        <w:r w:rsidR="00273010">
          <w:rPr>
            <w:noProof/>
            <w:webHidden/>
          </w:rPr>
          <w:tab/>
        </w:r>
        <w:r w:rsidR="00E32CFB">
          <w:rPr>
            <w:noProof/>
            <w:webHidden/>
          </w:rPr>
          <w:t>7</w:t>
        </w:r>
      </w:hyperlink>
    </w:p>
    <w:p w14:paraId="3B43443B" w14:textId="77777777" w:rsidR="00273010" w:rsidRDefault="00D7365F">
      <w:pPr>
        <w:pStyle w:val="ndice1"/>
        <w:rPr>
          <w:rFonts w:eastAsiaTheme="minorEastAsia"/>
          <w:noProof/>
          <w:sz w:val="22"/>
          <w:lang w:val="en-US"/>
        </w:rPr>
      </w:pPr>
      <w:hyperlink w:anchor="_Toc62589102" w:history="1">
        <w:r w:rsidR="00273010" w:rsidRPr="00273010">
          <w:rPr>
            <w:rStyle w:val="Hiperligao"/>
            <w:noProof/>
          </w:rPr>
          <w:t xml:space="preserve">Figura </w:t>
        </w:r>
        <w:r w:rsidR="00273010">
          <w:rPr>
            <w:rStyle w:val="Hiperligao"/>
            <w:noProof/>
          </w:rPr>
          <w:t>5: Opção 4</w:t>
        </w:r>
        <w:r w:rsidR="00273010">
          <w:rPr>
            <w:noProof/>
            <w:webHidden/>
          </w:rPr>
          <w:tab/>
        </w:r>
        <w:r w:rsidR="00E32CFB">
          <w:rPr>
            <w:noProof/>
            <w:webHidden/>
          </w:rPr>
          <w:t>7</w:t>
        </w:r>
      </w:hyperlink>
    </w:p>
    <w:p w14:paraId="1E9D631A" w14:textId="77777777" w:rsidR="00273010" w:rsidRDefault="00D7365F">
      <w:pPr>
        <w:pStyle w:val="ndice1"/>
        <w:rPr>
          <w:rFonts w:eastAsiaTheme="minorEastAsia"/>
          <w:noProof/>
          <w:sz w:val="22"/>
          <w:lang w:val="en-US"/>
        </w:rPr>
      </w:pPr>
      <w:hyperlink w:anchor="_Toc62589103" w:history="1">
        <w:r w:rsidR="00273010" w:rsidRPr="00273010">
          <w:rPr>
            <w:rStyle w:val="Hiperligao"/>
            <w:noProof/>
          </w:rPr>
          <w:t xml:space="preserve">Figura </w:t>
        </w:r>
        <w:r w:rsidR="00273010">
          <w:rPr>
            <w:rStyle w:val="Hiperligao"/>
            <w:noProof/>
          </w:rPr>
          <w:t>6: Opção 5</w:t>
        </w:r>
        <w:r w:rsidR="00273010">
          <w:rPr>
            <w:noProof/>
            <w:webHidden/>
          </w:rPr>
          <w:tab/>
        </w:r>
        <w:r w:rsidR="00E32CFB">
          <w:rPr>
            <w:noProof/>
            <w:webHidden/>
          </w:rPr>
          <w:t>7</w:t>
        </w:r>
      </w:hyperlink>
    </w:p>
    <w:p w14:paraId="16EFA3DB" w14:textId="77777777" w:rsidR="00E32CFB" w:rsidRDefault="00273010" w:rsidP="00273010">
      <w:pPr>
        <w:pStyle w:val="Cabealho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end"/>
      </w:r>
    </w:p>
    <w:p w14:paraId="026DC002" w14:textId="77777777" w:rsidR="00CF2CE4" w:rsidRPr="00E32CFB" w:rsidRDefault="00CF2CE4" w:rsidP="00E32CFB">
      <w:pPr>
        <w:spacing w:after="160" w:line="259" w:lineRule="auto"/>
        <w:jc w:val="left"/>
        <w:rPr>
          <w:rFonts w:ascii="Arial" w:eastAsiaTheme="majorEastAsia" w:hAnsi="Arial" w:cs="Arial"/>
          <w:b/>
          <w:szCs w:val="32"/>
        </w:rPr>
      </w:pPr>
      <w:r>
        <w:rPr>
          <w:rFonts w:cs="Arial"/>
        </w:rPr>
        <w:br w:type="page"/>
      </w:r>
    </w:p>
    <w:p w14:paraId="476BD016" w14:textId="77777777" w:rsidR="000F55CE" w:rsidRDefault="000F55CE" w:rsidP="00EE0C8C">
      <w:pPr>
        <w:rPr>
          <w:rFonts w:cs="Arial"/>
        </w:rPr>
        <w:sectPr w:rsidR="000F55CE" w:rsidSect="00E32CF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8" w:right="1701" w:bottom="1418" w:left="1701" w:header="709" w:footer="709" w:gutter="0"/>
          <w:pgNumType w:fmt="lowerLetter" w:start="1"/>
          <w:cols w:space="708"/>
          <w:docGrid w:linePitch="360"/>
        </w:sectPr>
      </w:pPr>
    </w:p>
    <w:p w14:paraId="0E1AC127" w14:textId="77777777" w:rsidR="0052284A" w:rsidRPr="000870C1" w:rsidRDefault="0052284A" w:rsidP="0052284A">
      <w:pPr>
        <w:pStyle w:val="Cabealho1"/>
        <w:keepLines w:val="0"/>
        <w:numPr>
          <w:ilvl w:val="0"/>
          <w:numId w:val="2"/>
        </w:numPr>
        <w:spacing w:after="480"/>
      </w:pPr>
      <w:bookmarkStart w:id="7" w:name="_Toc378009135"/>
      <w:bookmarkStart w:id="8" w:name="_Toc62587755"/>
      <w:bookmarkStart w:id="9" w:name="_Toc62589100"/>
      <w:r w:rsidRPr="000870C1">
        <w:lastRenderedPageBreak/>
        <w:t>Introdução</w:t>
      </w:r>
      <w:bookmarkEnd w:id="7"/>
      <w:bookmarkEnd w:id="8"/>
      <w:bookmarkEnd w:id="9"/>
    </w:p>
    <w:p w14:paraId="3370A187" w14:textId="77777777" w:rsidR="00047E87" w:rsidRDefault="00047E87" w:rsidP="0052284A">
      <w:pPr>
        <w:rPr>
          <w:rFonts w:cs="Arial"/>
        </w:rPr>
      </w:pPr>
      <w:r>
        <w:rPr>
          <w:rFonts w:cs="Arial"/>
        </w:rPr>
        <w:t xml:space="preserve">Este trabalho teve como objetivo o desenvolvimento de um jogo estilo Euromilhões. O programa deve ser capaz de apresentar um pequeno menu onde o utilizador poderá escolher diversas opções, entre elas, opção de inserir aposta, calcula-la, verificar a chave e verificar se venceu o prémio. </w:t>
      </w:r>
    </w:p>
    <w:p w14:paraId="02F17FE7" w14:textId="77777777" w:rsidR="00C94834" w:rsidRDefault="00C94834" w:rsidP="0052284A">
      <w:pPr>
        <w:rPr>
          <w:rFonts w:cs="Arial"/>
        </w:rPr>
      </w:pPr>
    </w:p>
    <w:p w14:paraId="05C47BD1" w14:textId="77777777" w:rsidR="0052284A" w:rsidRPr="000870C1" w:rsidRDefault="00C94834" w:rsidP="0052284A">
      <w:pPr>
        <w:rPr>
          <w:rFonts w:cs="Arial"/>
        </w:rPr>
      </w:pPr>
      <w:r>
        <w:rPr>
          <w:rFonts w:cs="Arial"/>
        </w:rPr>
        <w:t>A diferença deste jogo para o Euromilhões convencional prende-se com o facto de este apenas permitir ao utilizador escolher 3 números entre 1 e 20, e 1 estrela entre 1 e 5, em vez dos 5 números entre 1 e 50, e 2 estrelas entre 1 e 12 do tradicional Euromilhões.</w:t>
      </w:r>
    </w:p>
    <w:p w14:paraId="5DCEAB90" w14:textId="77777777" w:rsidR="00CF2CE4" w:rsidRDefault="00CF2CE4" w:rsidP="00CF2CE4"/>
    <w:p w14:paraId="5C988B58" w14:textId="77777777" w:rsidR="00CF2CE4" w:rsidRDefault="00CF2CE4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32689EE" w14:textId="77777777" w:rsidR="00D12ABD" w:rsidRPr="000870C1" w:rsidRDefault="00587573" w:rsidP="00D12ABD">
      <w:pPr>
        <w:pStyle w:val="Cabealho1"/>
        <w:keepLines w:val="0"/>
        <w:numPr>
          <w:ilvl w:val="0"/>
          <w:numId w:val="2"/>
        </w:numPr>
        <w:spacing w:after="480"/>
      </w:pPr>
      <w:bookmarkStart w:id="10" w:name="_Toc62587756"/>
      <w:bookmarkStart w:id="11" w:name="_Toc62589101"/>
      <w:r>
        <w:lastRenderedPageBreak/>
        <w:t>Pseudocódigo</w:t>
      </w:r>
      <w:bookmarkEnd w:id="10"/>
      <w:bookmarkEnd w:id="11"/>
    </w:p>
    <w:p w14:paraId="58865CEE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 xml:space="preserve">importar biblioteca </w:t>
      </w:r>
      <w:proofErr w:type="spellStart"/>
      <w:r w:rsidRPr="00587573">
        <w:rPr>
          <w:rFonts w:cs="Arial"/>
          <w:sz w:val="22"/>
        </w:rPr>
        <w:t>Random</w:t>
      </w:r>
      <w:proofErr w:type="spellEnd"/>
    </w:p>
    <w:p w14:paraId="35A7FEC3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 xml:space="preserve">importar biblioteca </w:t>
      </w:r>
      <w:proofErr w:type="spellStart"/>
      <w:r w:rsidRPr="00587573">
        <w:rPr>
          <w:rFonts w:cs="Arial"/>
          <w:sz w:val="22"/>
        </w:rPr>
        <w:t>Sys</w:t>
      </w:r>
      <w:proofErr w:type="spellEnd"/>
    </w:p>
    <w:p w14:paraId="08E552B0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</w:p>
    <w:p w14:paraId="60A1E73A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definição de variáveis</w:t>
      </w:r>
    </w:p>
    <w:p w14:paraId="3E308C3D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</w:p>
    <w:p w14:paraId="6780D6C6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função menu</w:t>
      </w:r>
    </w:p>
    <w:p w14:paraId="54BC693B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opção 1 Realizar apostas</w:t>
      </w:r>
    </w:p>
    <w:p w14:paraId="5B1DED93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opção 2 calcular apostas</w:t>
      </w:r>
    </w:p>
    <w:p w14:paraId="263004E2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opção 3 Verificar chave</w:t>
      </w:r>
    </w:p>
    <w:p w14:paraId="1B381BD5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opção 4 Verificar Premio</w:t>
      </w:r>
    </w:p>
    <w:p w14:paraId="52908A07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opção 5 Regras</w:t>
      </w:r>
    </w:p>
    <w:p w14:paraId="0E0C0B9B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opção 6 sair</w:t>
      </w:r>
    </w:p>
    <w:p w14:paraId="7F2603B5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</w:p>
    <w:p w14:paraId="7069451D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função chave sorteada</w:t>
      </w:r>
    </w:p>
    <w:p w14:paraId="118D6E3C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declaração variáveis</w:t>
      </w:r>
    </w:p>
    <w:p w14:paraId="79CAC1A5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 xml:space="preserve">enquanto dimensão da chave sorteada </w:t>
      </w:r>
      <w:r w:rsidR="005B24A6">
        <w:rPr>
          <w:rFonts w:cs="Arial"/>
          <w:sz w:val="22"/>
        </w:rPr>
        <w:t>&lt;</w:t>
      </w:r>
      <w:r w:rsidRPr="00587573">
        <w:rPr>
          <w:rFonts w:cs="Arial"/>
          <w:sz w:val="22"/>
        </w:rPr>
        <w:t xml:space="preserve"> 3</w:t>
      </w:r>
    </w:p>
    <w:p w14:paraId="7273CC93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gerar numero aleatório entre 1 e 20</w:t>
      </w:r>
    </w:p>
    <w:p w14:paraId="5F7C2A7F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se numero aleatório não estiver na chave sorteada</w:t>
      </w:r>
    </w:p>
    <w:p w14:paraId="39773728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anexar numero aleatório na chave sorteada</w:t>
      </w:r>
    </w:p>
    <w:p w14:paraId="2D8BDE63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gerar numero aleatório entre 1 e 5</w:t>
      </w:r>
    </w:p>
    <w:p w14:paraId="69DF422C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anexar numero aleatório na chave sorteada</w:t>
      </w:r>
    </w:p>
    <w:p w14:paraId="34FA7364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</w:p>
    <w:p w14:paraId="0729A244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enquanto opção for diferente de 0</w:t>
      </w:r>
    </w:p>
    <w:p w14:paraId="6342C37F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chamar função menu</w:t>
      </w:r>
    </w:p>
    <w:p w14:paraId="1352D334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escrever opção</w:t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</w:p>
    <w:p w14:paraId="6B7D333A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</w:p>
    <w:p w14:paraId="3D2320E5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se opção</w:t>
      </w:r>
      <w:r w:rsidR="005B24A6">
        <w:rPr>
          <w:rFonts w:cs="Arial"/>
          <w:sz w:val="22"/>
        </w:rPr>
        <w:t xml:space="preserve"> =</w:t>
      </w:r>
      <w:r w:rsidRPr="00587573">
        <w:rPr>
          <w:rFonts w:cs="Arial"/>
          <w:sz w:val="22"/>
        </w:rPr>
        <w:t xml:space="preserve"> 1</w:t>
      </w:r>
    </w:p>
    <w:p w14:paraId="07B1CF88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declaração variáveis</w:t>
      </w:r>
    </w:p>
    <w:p w14:paraId="4B733BD1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inserir numero de apostas a fazer</w:t>
      </w:r>
    </w:p>
    <w:p w14:paraId="1ECAAF99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lastRenderedPageBreak/>
        <w:tab/>
        <w:t xml:space="preserve">se numero de apostas </w:t>
      </w:r>
      <w:r w:rsidR="005B24A6">
        <w:rPr>
          <w:rFonts w:cs="Arial"/>
          <w:sz w:val="22"/>
        </w:rPr>
        <w:t>&lt;</w:t>
      </w:r>
      <w:r w:rsidRPr="00587573">
        <w:rPr>
          <w:rFonts w:cs="Arial"/>
          <w:sz w:val="22"/>
        </w:rPr>
        <w:t xml:space="preserve"> 5</w:t>
      </w:r>
    </w:p>
    <w:p w14:paraId="60BF3EEC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declaração matriz</w:t>
      </w:r>
    </w:p>
    <w:p w14:paraId="23DDC25F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 xml:space="preserve">enquanto 0 </w:t>
      </w:r>
      <w:r w:rsidR="005B24A6">
        <w:rPr>
          <w:rFonts w:cs="Arial"/>
          <w:sz w:val="22"/>
        </w:rPr>
        <w:t>&gt;</w:t>
      </w:r>
      <w:r w:rsidRPr="00587573">
        <w:rPr>
          <w:rFonts w:cs="Arial"/>
          <w:sz w:val="22"/>
        </w:rPr>
        <w:t xml:space="preserve"> numero de apostas</w:t>
      </w:r>
    </w:p>
    <w:p w14:paraId="0D7679CD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introduzir estrela</w:t>
      </w:r>
    </w:p>
    <w:p w14:paraId="152B654C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se estrela não estiver entre 1 e 6</w:t>
      </w:r>
    </w:p>
    <w:p w14:paraId="3CD9D473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pedir para inserir entre intervalo</w:t>
      </w:r>
    </w:p>
    <w:p w14:paraId="0BB81054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se inserir valor invalido</w:t>
      </w:r>
    </w:p>
    <w:p w14:paraId="2F57241C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pedir para escrever estrela novamente</w:t>
      </w:r>
    </w:p>
    <w:p w14:paraId="3D11057D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introduzir numero</w:t>
      </w:r>
    </w:p>
    <w:p w14:paraId="510C528B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se o numero não estiver entre 1 e 20 ou numero repetido</w:t>
      </w:r>
    </w:p>
    <w:p w14:paraId="60C778EF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pedir para inserir novamente</w:t>
      </w:r>
    </w:p>
    <w:p w14:paraId="5F774BE1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se inserir valor invalido</w:t>
      </w:r>
    </w:p>
    <w:p w14:paraId="7EA6D585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 xml:space="preserve">pedir </w:t>
      </w:r>
      <w:r w:rsidR="00E32CFB">
        <w:rPr>
          <w:rFonts w:cs="Arial"/>
          <w:sz w:val="22"/>
        </w:rPr>
        <w:t>para escrever numero novamente</w:t>
      </w:r>
      <w:r w:rsidR="00E32CFB">
        <w:rPr>
          <w:rFonts w:cs="Arial"/>
          <w:sz w:val="22"/>
        </w:rPr>
        <w:tab/>
      </w:r>
    </w:p>
    <w:p w14:paraId="615A46E6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se opção</w:t>
      </w:r>
      <w:r w:rsidR="005B24A6">
        <w:rPr>
          <w:rFonts w:cs="Arial"/>
          <w:sz w:val="22"/>
        </w:rPr>
        <w:t xml:space="preserve"> =</w:t>
      </w:r>
      <w:r w:rsidRPr="00587573">
        <w:rPr>
          <w:rFonts w:cs="Arial"/>
          <w:sz w:val="22"/>
        </w:rPr>
        <w:t xml:space="preserve"> 2</w:t>
      </w:r>
    </w:p>
    <w:p w14:paraId="5F5EE1DC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se numero de apostas for diferente de 0</w:t>
      </w:r>
    </w:p>
    <w:p w14:paraId="560B9BDF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 xml:space="preserve">enquanto 0 </w:t>
      </w:r>
      <w:r w:rsidR="005B24A6">
        <w:rPr>
          <w:rFonts w:cs="Arial"/>
          <w:sz w:val="22"/>
        </w:rPr>
        <w:t>&lt;</w:t>
      </w:r>
      <w:r w:rsidRPr="00587573">
        <w:rPr>
          <w:rFonts w:cs="Arial"/>
          <w:sz w:val="22"/>
        </w:rPr>
        <w:t xml:space="preserve"> numero de apostas</w:t>
      </w:r>
    </w:p>
    <w:p w14:paraId="1667A9E2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escrever apostas do utilizador</w:t>
      </w:r>
    </w:p>
    <w:p w14:paraId="21ECFDD9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escrever o total gasto</w:t>
      </w:r>
    </w:p>
    <w:p w14:paraId="1BD330E5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senão</w:t>
      </w:r>
    </w:p>
    <w:p w14:paraId="10078A79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escrever que não</w:t>
      </w:r>
      <w:r w:rsidR="00E32CFB">
        <w:rPr>
          <w:rFonts w:cs="Arial"/>
          <w:sz w:val="22"/>
        </w:rPr>
        <w:t xml:space="preserve"> foi realizada nenhuma aposta</w:t>
      </w:r>
    </w:p>
    <w:p w14:paraId="0C58102A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se opção</w:t>
      </w:r>
      <w:r w:rsidR="005B24A6">
        <w:rPr>
          <w:rFonts w:cs="Arial"/>
          <w:sz w:val="22"/>
        </w:rPr>
        <w:t xml:space="preserve"> =</w:t>
      </w:r>
      <w:r w:rsidR="005B24A6" w:rsidRPr="00587573">
        <w:rPr>
          <w:rFonts w:cs="Arial"/>
          <w:sz w:val="22"/>
        </w:rPr>
        <w:t xml:space="preserve"> </w:t>
      </w:r>
      <w:r w:rsidRPr="00587573">
        <w:rPr>
          <w:rFonts w:cs="Arial"/>
          <w:sz w:val="22"/>
        </w:rPr>
        <w:t>3</w:t>
      </w:r>
    </w:p>
    <w:p w14:paraId="2970C452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 xml:space="preserve">se numero de aposta </w:t>
      </w:r>
      <w:r w:rsidR="005B24A6">
        <w:rPr>
          <w:rFonts w:cs="Arial"/>
          <w:sz w:val="22"/>
        </w:rPr>
        <w:t>=</w:t>
      </w:r>
      <w:r w:rsidRPr="00587573">
        <w:rPr>
          <w:rFonts w:cs="Arial"/>
          <w:sz w:val="22"/>
        </w:rPr>
        <w:t xml:space="preserve"> 0</w:t>
      </w:r>
    </w:p>
    <w:p w14:paraId="662845F1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escrever que não fez nenhuma aposta</w:t>
      </w:r>
    </w:p>
    <w:p w14:paraId="32102BAF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 xml:space="preserve">senão </w:t>
      </w:r>
    </w:p>
    <w:p w14:paraId="31689917" w14:textId="77777777" w:rsid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</w:r>
      <w:r w:rsidRPr="00587573">
        <w:rPr>
          <w:rFonts w:cs="Arial"/>
          <w:sz w:val="22"/>
        </w:rPr>
        <w:tab/>
        <w:t>escrev</w:t>
      </w:r>
      <w:r w:rsidR="00E32CFB">
        <w:rPr>
          <w:rFonts w:cs="Arial"/>
          <w:sz w:val="22"/>
        </w:rPr>
        <w:t>er chave sorteada</w:t>
      </w:r>
    </w:p>
    <w:p w14:paraId="14C5C9E5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>se opção = 4</w:t>
      </w:r>
    </w:p>
    <w:p w14:paraId="02DF150F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  <w:t>d = 0</w:t>
      </w:r>
    </w:p>
    <w:p w14:paraId="4337A323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  <w:t>se numero de aposta = 0</w:t>
      </w:r>
    </w:p>
    <w:p w14:paraId="487A4285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escrever que não fez nenhuma aposta</w:t>
      </w:r>
    </w:p>
    <w:p w14:paraId="1556B9C4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  <w:t>senão</w:t>
      </w:r>
    </w:p>
    <w:p w14:paraId="3B2158B0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g = 0</w:t>
      </w:r>
    </w:p>
    <w:p w14:paraId="09543288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lastRenderedPageBreak/>
        <w:tab/>
      </w:r>
      <w:r w:rsidRPr="00644724">
        <w:rPr>
          <w:rFonts w:cs="Arial"/>
          <w:sz w:val="22"/>
        </w:rPr>
        <w:tab/>
        <w:t>enquanto 0 &lt; numero de apostas</w:t>
      </w:r>
    </w:p>
    <w:p w14:paraId="7E232FAB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k = 0</w:t>
      </w:r>
    </w:p>
    <w:p w14:paraId="26E8B007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contador = 0</w:t>
      </w:r>
    </w:p>
    <w:p w14:paraId="47B5CE97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enquanto k &lt; 3</w:t>
      </w:r>
    </w:p>
    <w:p w14:paraId="24C34CBA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h = 0</w:t>
      </w:r>
    </w:p>
    <w:p w14:paraId="73633530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enquanto h &lt; 3</w:t>
      </w:r>
    </w:p>
    <w:p w14:paraId="3FFC666D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se matriz == chave sorteada</w:t>
      </w:r>
    </w:p>
    <w:p w14:paraId="50F24454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 xml:space="preserve">contador = contador </w:t>
      </w:r>
      <w:proofErr w:type="gramStart"/>
      <w:r w:rsidRPr="00644724">
        <w:rPr>
          <w:rFonts w:cs="Arial"/>
          <w:sz w:val="22"/>
        </w:rPr>
        <w:t>+</w:t>
      </w:r>
      <w:proofErr w:type="gramEnd"/>
      <w:r w:rsidRPr="00644724">
        <w:rPr>
          <w:rFonts w:cs="Arial"/>
          <w:sz w:val="22"/>
        </w:rPr>
        <w:t xml:space="preserve"> 1</w:t>
      </w:r>
    </w:p>
    <w:p w14:paraId="79343775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 xml:space="preserve">h = h + 1 </w:t>
      </w:r>
    </w:p>
    <w:p w14:paraId="634087C0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k = k + 1</w:t>
      </w:r>
    </w:p>
    <w:p w14:paraId="3DA4C184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escrever numero da aposta</w:t>
      </w:r>
    </w:p>
    <w:p w14:paraId="74A0CCF3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se números da matriz forem igual á chave sorteada</w:t>
      </w:r>
    </w:p>
    <w:p w14:paraId="57E38AF9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escrever contador e estrela correta</w:t>
      </w:r>
    </w:p>
    <w:p w14:paraId="4F5766AC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senão</w:t>
      </w:r>
    </w:p>
    <w:p w14:paraId="670AA3C2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escrever contador e estrela errada</w:t>
      </w:r>
    </w:p>
    <w:p w14:paraId="1E392A10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se contador = 3 e matriz = chave sorteada</w:t>
      </w:r>
    </w:p>
    <w:p w14:paraId="120F6076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escrever que venceu o premio</w:t>
      </w:r>
    </w:p>
    <w:p w14:paraId="72F44EA1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se contador diferente de 3</w:t>
      </w:r>
    </w:p>
    <w:p w14:paraId="2179666F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d = 1</w:t>
      </w:r>
    </w:p>
    <w:p w14:paraId="495B7230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g = g + 1</w:t>
      </w:r>
    </w:p>
    <w:p w14:paraId="54386850" w14:textId="77777777" w:rsidR="00644724" w:rsidRPr="00644724" w:rsidRDefault="00644724" w:rsidP="00644724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  <w:t>se d = 1</w:t>
      </w:r>
    </w:p>
    <w:p w14:paraId="1306ACD7" w14:textId="77777777" w:rsidR="00587573" w:rsidRPr="00587573" w:rsidRDefault="00644724" w:rsidP="00587573">
      <w:pPr>
        <w:spacing w:after="160" w:line="259" w:lineRule="auto"/>
        <w:jc w:val="left"/>
        <w:rPr>
          <w:rFonts w:cs="Arial"/>
          <w:sz w:val="22"/>
        </w:rPr>
      </w:pPr>
      <w:r w:rsidRPr="00644724">
        <w:rPr>
          <w:rFonts w:cs="Arial"/>
          <w:sz w:val="22"/>
        </w:rPr>
        <w:tab/>
      </w:r>
      <w:r w:rsidRPr="00644724">
        <w:rPr>
          <w:rFonts w:cs="Arial"/>
          <w:sz w:val="22"/>
        </w:rPr>
        <w:tab/>
        <w:t>escrever que não venceu o premio</w:t>
      </w:r>
      <w:r w:rsidR="00587573" w:rsidRPr="00587573">
        <w:rPr>
          <w:rFonts w:cs="Arial"/>
          <w:sz w:val="22"/>
        </w:rPr>
        <w:tab/>
      </w:r>
      <w:r w:rsidR="00587573" w:rsidRPr="00587573">
        <w:rPr>
          <w:rFonts w:cs="Arial"/>
          <w:sz w:val="22"/>
        </w:rPr>
        <w:tab/>
      </w:r>
    </w:p>
    <w:p w14:paraId="02217D8A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se opção</w:t>
      </w:r>
      <w:r w:rsidR="005B24A6">
        <w:rPr>
          <w:rFonts w:cs="Arial"/>
          <w:sz w:val="22"/>
        </w:rPr>
        <w:t xml:space="preserve"> =</w:t>
      </w:r>
      <w:r w:rsidR="005B24A6" w:rsidRPr="00587573">
        <w:rPr>
          <w:rFonts w:cs="Arial"/>
          <w:sz w:val="22"/>
        </w:rPr>
        <w:t xml:space="preserve"> </w:t>
      </w:r>
      <w:r w:rsidRPr="00587573">
        <w:rPr>
          <w:rFonts w:cs="Arial"/>
          <w:sz w:val="22"/>
        </w:rPr>
        <w:t>5</w:t>
      </w:r>
    </w:p>
    <w:p w14:paraId="59D9CAE8" w14:textId="77777777" w:rsidR="00587573" w:rsidRPr="00587573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escrever regras do MiniEuromilhões</w:t>
      </w:r>
    </w:p>
    <w:p w14:paraId="134A13D5" w14:textId="77777777" w:rsidR="00E32CFB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>se opção</w:t>
      </w:r>
      <w:r w:rsidR="005B24A6">
        <w:rPr>
          <w:rFonts w:cs="Arial"/>
          <w:sz w:val="22"/>
        </w:rPr>
        <w:t xml:space="preserve"> =</w:t>
      </w:r>
      <w:r w:rsidR="005B24A6" w:rsidRPr="00587573">
        <w:rPr>
          <w:rFonts w:cs="Arial"/>
          <w:sz w:val="22"/>
        </w:rPr>
        <w:t xml:space="preserve"> </w:t>
      </w:r>
      <w:r w:rsidRPr="00587573">
        <w:rPr>
          <w:rFonts w:cs="Arial"/>
          <w:sz w:val="22"/>
        </w:rPr>
        <w:t>6</w:t>
      </w:r>
    </w:p>
    <w:p w14:paraId="1BE78BED" w14:textId="77777777" w:rsidR="00E32CFB" w:rsidRDefault="00587573" w:rsidP="00587573">
      <w:pPr>
        <w:spacing w:after="160" w:line="259" w:lineRule="auto"/>
        <w:jc w:val="left"/>
        <w:rPr>
          <w:rFonts w:cs="Arial"/>
          <w:sz w:val="22"/>
        </w:rPr>
      </w:pPr>
      <w:r w:rsidRPr="00587573">
        <w:rPr>
          <w:rFonts w:cs="Arial"/>
          <w:sz w:val="22"/>
        </w:rPr>
        <w:tab/>
        <w:t>sair do programa</w:t>
      </w:r>
    </w:p>
    <w:p w14:paraId="1EBDC909" w14:textId="77777777" w:rsidR="00BE39EC" w:rsidRDefault="00D12ABD" w:rsidP="00587573">
      <w:pPr>
        <w:spacing w:after="160" w:line="259" w:lineRule="auto"/>
        <w:jc w:val="left"/>
        <w:rPr>
          <w:rFonts w:cs="Arial"/>
        </w:rPr>
        <w:sectPr w:rsidR="00BE39EC" w:rsidSect="00CF2CE4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rFonts w:cs="Arial"/>
        </w:rPr>
        <w:br w:type="page"/>
      </w:r>
    </w:p>
    <w:p w14:paraId="361BD5F8" w14:textId="49DE7580" w:rsidR="00D12ABD" w:rsidRPr="000870C1" w:rsidRDefault="00085EF7" w:rsidP="00D12ABD">
      <w:pPr>
        <w:pStyle w:val="Cabealho1"/>
        <w:keepLines w:val="0"/>
        <w:numPr>
          <w:ilvl w:val="0"/>
          <w:numId w:val="2"/>
        </w:numPr>
        <w:spacing w:after="480"/>
      </w:pPr>
      <w:bookmarkStart w:id="12" w:name="_Toc62587757"/>
      <w:bookmarkStart w:id="13" w:name="_Toc62589102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CDF56D0" wp14:editId="37F2026C">
            <wp:simplePos x="0" y="0"/>
            <wp:positionH relativeFrom="margin">
              <wp:posOffset>318770</wp:posOffset>
            </wp:positionH>
            <wp:positionV relativeFrom="margin">
              <wp:posOffset>681990</wp:posOffset>
            </wp:positionV>
            <wp:extent cx="7991475" cy="438150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573">
        <w:t>Fluxograma</w:t>
      </w:r>
      <w:bookmarkEnd w:id="12"/>
      <w:bookmarkEnd w:id="13"/>
    </w:p>
    <w:p w14:paraId="64EC514D" w14:textId="0D6A80DE" w:rsidR="00E32CFB" w:rsidRDefault="00E32CFB">
      <w:pPr>
        <w:spacing w:after="160" w:line="259" w:lineRule="auto"/>
        <w:jc w:val="left"/>
        <w:rPr>
          <w:rFonts w:cs="Arial"/>
        </w:rPr>
      </w:pPr>
    </w:p>
    <w:p w14:paraId="3EAFA453" w14:textId="77777777" w:rsidR="00BE39EC" w:rsidRDefault="00D12ABD">
      <w:pPr>
        <w:spacing w:after="160" w:line="259" w:lineRule="auto"/>
        <w:jc w:val="left"/>
        <w:rPr>
          <w:rFonts w:cs="Arial"/>
        </w:rPr>
        <w:sectPr w:rsidR="00BE39EC" w:rsidSect="00BE39EC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  <w:r>
        <w:rPr>
          <w:rFonts w:cs="Arial"/>
        </w:rPr>
        <w:br w:type="page"/>
      </w:r>
    </w:p>
    <w:p w14:paraId="58F7D861" w14:textId="71D620A7" w:rsidR="00D12ABD" w:rsidRDefault="00D12ABD">
      <w:pPr>
        <w:spacing w:after="160" w:line="259" w:lineRule="auto"/>
        <w:jc w:val="left"/>
        <w:rPr>
          <w:rFonts w:cs="Arial"/>
        </w:rPr>
      </w:pPr>
    </w:p>
    <w:p w14:paraId="3734E02C" w14:textId="77777777" w:rsidR="00D12ABD" w:rsidRPr="000870C1" w:rsidRDefault="00CF78DC" w:rsidP="00D12ABD">
      <w:pPr>
        <w:pStyle w:val="Cabealho1"/>
        <w:keepLines w:val="0"/>
        <w:numPr>
          <w:ilvl w:val="0"/>
          <w:numId w:val="2"/>
        </w:numPr>
        <w:spacing w:after="480"/>
      </w:pPr>
      <w:bookmarkStart w:id="14" w:name="_Toc62587758"/>
      <w:bookmarkStart w:id="15" w:name="_Toc62589103"/>
      <w:r>
        <w:t>Implementação</w:t>
      </w:r>
      <w:bookmarkEnd w:id="14"/>
      <w:bookmarkEnd w:id="15"/>
    </w:p>
    <w:p w14:paraId="0288D726" w14:textId="77777777" w:rsidR="003255F3" w:rsidRDefault="003255F3" w:rsidP="003255F3">
      <w:pPr>
        <w:keepNext/>
        <w:spacing w:after="160" w:line="259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 wp14:anchorId="49B0C399" wp14:editId="1D4CB37A">
            <wp:extent cx="2255395" cy="1495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78" cy="14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7424" w14:textId="77777777" w:rsidR="003255F3" w:rsidRDefault="003255F3" w:rsidP="003255F3">
      <w:pPr>
        <w:pStyle w:val="Legenda"/>
        <w:jc w:val="center"/>
      </w:pPr>
      <w:r>
        <w:t xml:space="preserve">Figure </w:t>
      </w:r>
      <w:r w:rsidR="00D7365F">
        <w:fldChar w:fldCharType="begin"/>
      </w:r>
      <w:r w:rsidR="00D7365F">
        <w:instrText xml:space="preserve"> SEQ Figure \* ARABIC </w:instrText>
      </w:r>
      <w:r w:rsidR="00D7365F">
        <w:fldChar w:fldCharType="separate"/>
      </w:r>
      <w:r>
        <w:rPr>
          <w:noProof/>
        </w:rPr>
        <w:t>1</w:t>
      </w:r>
      <w:r w:rsidR="00D7365F">
        <w:rPr>
          <w:noProof/>
        </w:rPr>
        <w:fldChar w:fldCharType="end"/>
      </w:r>
      <w:r>
        <w:t>:Menu Inicial</w:t>
      </w:r>
    </w:p>
    <w:p w14:paraId="171E70C9" w14:textId="77777777" w:rsidR="003255F3" w:rsidRDefault="003255F3" w:rsidP="003255F3">
      <w:pPr>
        <w:rPr>
          <w:rFonts w:cs="Arial"/>
        </w:rPr>
      </w:pPr>
      <w:r>
        <w:rPr>
          <w:rFonts w:cs="Arial"/>
        </w:rPr>
        <w:t>Para a implementação do programa decidimos optar por um menu simples e intuitivo, através deste é possível realizar tudo o que o programa oferece. Caso o utilizador insira um número fora do intervalo, o menu é apresentado novamente, para que o utilizador possa colocar um número selecionável.</w:t>
      </w:r>
    </w:p>
    <w:p w14:paraId="05D98220" w14:textId="77777777" w:rsidR="003255F3" w:rsidRDefault="003255F3" w:rsidP="003255F3">
      <w:pPr>
        <w:keepNext/>
        <w:spacing w:after="160" w:line="259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 wp14:anchorId="228E2291" wp14:editId="41D0E6F2">
            <wp:extent cx="2723081" cy="13335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cao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42" cy="13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B476" w14:textId="77777777" w:rsidR="003255F3" w:rsidRDefault="003255F3" w:rsidP="003255F3">
      <w:pPr>
        <w:pStyle w:val="Legenda"/>
        <w:jc w:val="center"/>
      </w:pPr>
      <w:r>
        <w:t xml:space="preserve">Figure </w:t>
      </w:r>
      <w:r w:rsidR="00D7365F">
        <w:fldChar w:fldCharType="begin"/>
      </w:r>
      <w:r w:rsidR="00D7365F">
        <w:instrText xml:space="preserve"> SEQ Figure \* ARABIC </w:instrText>
      </w:r>
      <w:r w:rsidR="00D7365F">
        <w:fldChar w:fldCharType="separate"/>
      </w:r>
      <w:r>
        <w:rPr>
          <w:noProof/>
        </w:rPr>
        <w:t>2</w:t>
      </w:r>
      <w:r w:rsidR="00D7365F">
        <w:rPr>
          <w:noProof/>
        </w:rPr>
        <w:fldChar w:fldCharType="end"/>
      </w:r>
      <w:r>
        <w:t>: Opção 1 (com erros)</w:t>
      </w:r>
    </w:p>
    <w:p w14:paraId="3354B423" w14:textId="5941C628" w:rsidR="003255F3" w:rsidRDefault="003255F3" w:rsidP="003255F3">
      <w:pPr>
        <w:rPr>
          <w:rFonts w:cs="Arial"/>
        </w:rPr>
      </w:pPr>
      <w:r>
        <w:rPr>
          <w:rFonts w:cs="Arial"/>
        </w:rPr>
        <w:t>Através da opção 1 o utilizador pode escolher o n</w:t>
      </w:r>
      <w:r w:rsidR="00BE39EC">
        <w:rPr>
          <w:rFonts w:cs="Arial"/>
        </w:rPr>
        <w:t>ú</w:t>
      </w:r>
      <w:r>
        <w:rPr>
          <w:rFonts w:cs="Arial"/>
        </w:rPr>
        <w:t>mero de apostas que pretende fazer, sendo que o limite é 5, depois disso o programa pede a inserção dos 3 números mais a estrela. Se o utilizador inserir um n</w:t>
      </w:r>
      <w:r w:rsidR="00BE39EC">
        <w:rPr>
          <w:rFonts w:cs="Arial"/>
        </w:rPr>
        <w:t>ú</w:t>
      </w:r>
      <w:r>
        <w:rPr>
          <w:rFonts w:cs="Arial"/>
        </w:rPr>
        <w:t>mero fora do intervalo ou um n</w:t>
      </w:r>
      <w:r w:rsidR="00BE39EC">
        <w:rPr>
          <w:rFonts w:cs="Arial"/>
        </w:rPr>
        <w:t>ú</w:t>
      </w:r>
      <w:r>
        <w:rPr>
          <w:rFonts w:cs="Arial"/>
        </w:rPr>
        <w:t>mero repetido, uma mensagem de erro é apresentada, permitindo a reinserção de um novo n</w:t>
      </w:r>
      <w:r w:rsidR="00085EF7">
        <w:rPr>
          <w:rFonts w:cs="Arial"/>
        </w:rPr>
        <w:t>ú</w:t>
      </w:r>
      <w:r>
        <w:rPr>
          <w:rFonts w:cs="Arial"/>
        </w:rPr>
        <w:t>mero.</w:t>
      </w:r>
    </w:p>
    <w:p w14:paraId="538F6F11" w14:textId="77777777" w:rsidR="003255F3" w:rsidRDefault="003255F3" w:rsidP="003255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38BCB1" wp14:editId="49AB7F8F">
            <wp:extent cx="1600200" cy="800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cao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70" cy="8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BC89" w14:textId="77777777" w:rsidR="003255F3" w:rsidRPr="00D17B39" w:rsidRDefault="003255F3" w:rsidP="003255F3">
      <w:pPr>
        <w:pStyle w:val="Legenda"/>
        <w:jc w:val="center"/>
      </w:pPr>
      <w:r>
        <w:t xml:space="preserve">Figure </w:t>
      </w:r>
      <w:r w:rsidR="00D7365F">
        <w:fldChar w:fldCharType="begin"/>
      </w:r>
      <w:r w:rsidR="00D7365F">
        <w:instrText xml:space="preserve"> SEQ Figure \* ARABIC </w:instrText>
      </w:r>
      <w:r w:rsidR="00D7365F">
        <w:fldChar w:fldCharType="separate"/>
      </w:r>
      <w:r>
        <w:rPr>
          <w:noProof/>
        </w:rPr>
        <w:t>3</w:t>
      </w:r>
      <w:r w:rsidR="00D7365F">
        <w:rPr>
          <w:noProof/>
        </w:rPr>
        <w:fldChar w:fldCharType="end"/>
      </w:r>
      <w:r>
        <w:t>: Opçã</w:t>
      </w:r>
      <w:r w:rsidRPr="000D2742">
        <w:t xml:space="preserve">o </w:t>
      </w:r>
      <w:r>
        <w:t>2</w:t>
      </w:r>
    </w:p>
    <w:p w14:paraId="0AE1BA0D" w14:textId="77777777" w:rsidR="00E32CFB" w:rsidRDefault="003255F3" w:rsidP="003255F3">
      <w:pPr>
        <w:rPr>
          <w:rFonts w:cs="Arial"/>
        </w:rPr>
      </w:pPr>
      <w:r>
        <w:rPr>
          <w:rFonts w:cs="Arial"/>
        </w:rPr>
        <w:lastRenderedPageBreak/>
        <w:t xml:space="preserve">A opção 2 dá ao utilizador a possibilidade de verificar as apostas já feitas. Caso este não tenha feito nenhuma aposta o menu principal é apresentado, depois de dada uma mensagem de erro. </w:t>
      </w:r>
    </w:p>
    <w:p w14:paraId="10AB35E1" w14:textId="77777777" w:rsidR="003255F3" w:rsidRDefault="003255F3" w:rsidP="00E32CFB">
      <w:pPr>
        <w:spacing w:after="160" w:line="259" w:lineRule="auto"/>
        <w:jc w:val="left"/>
        <w:rPr>
          <w:rFonts w:cs="Arial"/>
        </w:rPr>
      </w:pPr>
    </w:p>
    <w:p w14:paraId="133EB236" w14:textId="77777777" w:rsidR="003255F3" w:rsidRDefault="003255F3" w:rsidP="003255F3">
      <w:pPr>
        <w:keepNext/>
        <w:spacing w:after="160" w:line="259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 wp14:anchorId="53495FB3" wp14:editId="40E92C32">
            <wp:extent cx="1143000" cy="510396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cao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5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814E" w14:textId="77777777" w:rsidR="003255F3" w:rsidRDefault="003255F3" w:rsidP="003255F3">
      <w:pPr>
        <w:pStyle w:val="Legenda"/>
        <w:jc w:val="center"/>
      </w:pPr>
      <w:r>
        <w:t xml:space="preserve">Figure </w:t>
      </w:r>
      <w:r w:rsidR="00D7365F">
        <w:fldChar w:fldCharType="begin"/>
      </w:r>
      <w:r w:rsidR="00D7365F">
        <w:instrText xml:space="preserve"> SEQ Figure \* ARABIC </w:instrText>
      </w:r>
      <w:r w:rsidR="00D7365F">
        <w:fldChar w:fldCharType="separate"/>
      </w:r>
      <w:r>
        <w:rPr>
          <w:noProof/>
        </w:rPr>
        <w:t>4</w:t>
      </w:r>
      <w:r w:rsidR="00D7365F">
        <w:rPr>
          <w:noProof/>
        </w:rPr>
        <w:fldChar w:fldCharType="end"/>
      </w:r>
      <w:r>
        <w:t>: Opção 3</w:t>
      </w:r>
    </w:p>
    <w:p w14:paraId="3D387650" w14:textId="77777777" w:rsidR="000F55CE" w:rsidRDefault="003255F3" w:rsidP="00D12ABD">
      <w:pPr>
        <w:rPr>
          <w:rFonts w:cs="Arial"/>
        </w:rPr>
      </w:pPr>
      <w:r>
        <w:rPr>
          <w:rFonts w:cs="Arial"/>
        </w:rPr>
        <w:t xml:space="preserve">Na opção </w:t>
      </w:r>
      <w:r w:rsidR="000F55CE">
        <w:rPr>
          <w:rFonts w:cs="Arial"/>
        </w:rPr>
        <w:t>3</w:t>
      </w:r>
      <w:r>
        <w:rPr>
          <w:rFonts w:cs="Arial"/>
        </w:rPr>
        <w:t xml:space="preserve"> é permitido ao utilizador consultar a chave sorteada, para saber se ganhou ou não o prémio total. </w:t>
      </w:r>
      <w:r w:rsidR="000F55CE">
        <w:rPr>
          <w:rFonts w:cs="Arial"/>
        </w:rPr>
        <w:t>Esta opção só é apresentada depois do utilizador preencher, pelo menos, uma aposta.</w:t>
      </w:r>
    </w:p>
    <w:p w14:paraId="3A1FA0E5" w14:textId="77777777" w:rsidR="000F55CE" w:rsidRDefault="000F55CE" w:rsidP="000F55CE">
      <w:pPr>
        <w:keepNext/>
        <w:spacing w:after="160" w:line="259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 wp14:anchorId="4C514FA8" wp14:editId="6669C389">
            <wp:extent cx="2952750" cy="624216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cao 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62" cy="6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561E" w14:textId="77777777" w:rsidR="000F55CE" w:rsidRDefault="000F55CE" w:rsidP="000F55CE">
      <w:pPr>
        <w:pStyle w:val="Legenda"/>
        <w:jc w:val="center"/>
      </w:pPr>
      <w:r>
        <w:t xml:space="preserve">Figure </w:t>
      </w:r>
      <w:r w:rsidR="00D7365F">
        <w:fldChar w:fldCharType="begin"/>
      </w:r>
      <w:r w:rsidR="00D7365F">
        <w:instrText xml:space="preserve"> SEQ Figure \* ARABIC </w:instrText>
      </w:r>
      <w:r w:rsidR="00D7365F">
        <w:fldChar w:fldCharType="separate"/>
      </w:r>
      <w:r>
        <w:rPr>
          <w:noProof/>
        </w:rPr>
        <w:t>5</w:t>
      </w:r>
      <w:r w:rsidR="00D7365F">
        <w:rPr>
          <w:noProof/>
        </w:rPr>
        <w:fldChar w:fldCharType="end"/>
      </w:r>
      <w:r>
        <w:t>: Opção 4</w:t>
      </w:r>
    </w:p>
    <w:p w14:paraId="5930B070" w14:textId="77777777" w:rsidR="000F55CE" w:rsidRDefault="000F55CE" w:rsidP="000F55CE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t xml:space="preserve">Se for escolhida a opção 4, e só depois de realizar pelo menos uma aposta, é apresentado ao utilizador o resultado final da sua aposta, comparada com a chave sorteada. </w:t>
      </w:r>
    </w:p>
    <w:p w14:paraId="3BED95F9" w14:textId="77777777" w:rsidR="000F55CE" w:rsidRDefault="000F55CE" w:rsidP="000F55CE">
      <w:pPr>
        <w:keepNext/>
        <w:spacing w:after="160" w:line="259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 wp14:anchorId="027F4101" wp14:editId="66ED7BDB">
            <wp:extent cx="5400040" cy="1168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cao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50C5" w14:textId="77777777" w:rsidR="000F55CE" w:rsidRDefault="000F55CE" w:rsidP="000F55CE">
      <w:pPr>
        <w:pStyle w:val="Legenda"/>
        <w:jc w:val="center"/>
      </w:pPr>
      <w:r>
        <w:t xml:space="preserve">Figure </w:t>
      </w:r>
      <w:r w:rsidR="00D7365F">
        <w:fldChar w:fldCharType="begin"/>
      </w:r>
      <w:r w:rsidR="00D7365F">
        <w:instrText xml:space="preserve"> SEQ Figure \* ARABIC </w:instrText>
      </w:r>
      <w:r w:rsidR="00D7365F">
        <w:fldChar w:fldCharType="separate"/>
      </w:r>
      <w:r>
        <w:rPr>
          <w:noProof/>
        </w:rPr>
        <w:t>6</w:t>
      </w:r>
      <w:r w:rsidR="00D7365F">
        <w:rPr>
          <w:noProof/>
        </w:rPr>
        <w:fldChar w:fldCharType="end"/>
      </w:r>
      <w:r>
        <w:t>: Opção 5</w:t>
      </w:r>
    </w:p>
    <w:p w14:paraId="0EEA4AD8" w14:textId="77777777" w:rsidR="000F55CE" w:rsidRDefault="000F55CE" w:rsidP="000F55CE">
      <w:pPr>
        <w:keepNext/>
        <w:spacing w:after="160" w:line="259" w:lineRule="auto"/>
        <w:rPr>
          <w:rFonts w:cs="Arial"/>
        </w:rPr>
      </w:pPr>
      <w:r>
        <w:rPr>
          <w:rFonts w:cs="Arial"/>
        </w:rPr>
        <w:t>A opção 5 é apresentada uma pequena descrição das regras do jogo, o utilizador pode e deve consultar este menu a qualquer altura.</w:t>
      </w:r>
    </w:p>
    <w:p w14:paraId="4D45F990" w14:textId="77777777" w:rsidR="000F55CE" w:rsidRPr="00E32CFB" w:rsidRDefault="00D12ABD" w:rsidP="00E32CFB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083F2E4" w14:textId="77777777" w:rsidR="00D12ABD" w:rsidRPr="000870C1" w:rsidRDefault="00D12ABD" w:rsidP="00D12ABD">
      <w:pPr>
        <w:pStyle w:val="Cabealho1"/>
        <w:keepLines w:val="0"/>
        <w:numPr>
          <w:ilvl w:val="0"/>
          <w:numId w:val="2"/>
        </w:numPr>
        <w:spacing w:after="480"/>
      </w:pPr>
      <w:bookmarkStart w:id="16" w:name="_Toc188336000"/>
      <w:bookmarkStart w:id="17" w:name="_Toc378009142"/>
      <w:bookmarkStart w:id="18" w:name="_Toc62587759"/>
      <w:bookmarkStart w:id="19" w:name="_Toc62589104"/>
      <w:r w:rsidRPr="000870C1">
        <w:lastRenderedPageBreak/>
        <w:t>Conclus</w:t>
      </w:r>
      <w:bookmarkEnd w:id="16"/>
      <w:bookmarkEnd w:id="17"/>
      <w:bookmarkEnd w:id="18"/>
      <w:bookmarkEnd w:id="19"/>
      <w:r w:rsidR="00E32CFB">
        <w:t>ão</w:t>
      </w:r>
    </w:p>
    <w:p w14:paraId="3109C5AF" w14:textId="77777777" w:rsidR="00D12ABD" w:rsidRDefault="001B53CC" w:rsidP="00D12ABD">
      <w:pPr>
        <w:rPr>
          <w:rFonts w:cs="Arial"/>
        </w:rPr>
      </w:pPr>
      <w:r>
        <w:rPr>
          <w:rFonts w:cs="Arial"/>
        </w:rPr>
        <w:t xml:space="preserve">Ficamos satisfeitos com o resultado final, durante o código foram surgindo alguns problemas, mas conseguimos sempre resolver com maior ou menor dificuldade, </w:t>
      </w:r>
      <w:r w:rsidR="00280265">
        <w:rPr>
          <w:rFonts w:cs="Arial"/>
        </w:rPr>
        <w:t xml:space="preserve">as bases trazidas do programa </w:t>
      </w:r>
      <w:proofErr w:type="spellStart"/>
      <w:r w:rsidR="00280265">
        <w:rPr>
          <w:rFonts w:cs="Arial"/>
        </w:rPr>
        <w:t>portugol</w:t>
      </w:r>
      <w:proofErr w:type="spellEnd"/>
      <w:r w:rsidR="00280265">
        <w:rPr>
          <w:rFonts w:cs="Arial"/>
        </w:rPr>
        <w:t xml:space="preserve">, e as aulas dedicadas ao </w:t>
      </w:r>
      <w:proofErr w:type="spellStart"/>
      <w:r w:rsidR="00280265">
        <w:rPr>
          <w:rFonts w:cs="Arial"/>
        </w:rPr>
        <w:t>python</w:t>
      </w:r>
      <w:proofErr w:type="spellEnd"/>
      <w:r w:rsidR="00280265">
        <w:rPr>
          <w:rFonts w:cs="Arial"/>
        </w:rPr>
        <w:t xml:space="preserve"> foram muito úteis quando complementadas com os recursos mencionados na</w:t>
      </w:r>
      <w:r w:rsidR="00E32CFB">
        <w:rPr>
          <w:rFonts w:cs="Arial"/>
        </w:rPr>
        <w:t>s referências</w:t>
      </w:r>
      <w:r w:rsidR="00280265">
        <w:rPr>
          <w:rFonts w:cs="Arial"/>
        </w:rPr>
        <w:t xml:space="preserve">. </w:t>
      </w:r>
    </w:p>
    <w:p w14:paraId="5EF18E88" w14:textId="77777777"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73F5EDF1" w14:textId="77777777" w:rsidR="00D12ABD" w:rsidRPr="006F0D47" w:rsidRDefault="00D12ABD" w:rsidP="00D12ABD">
      <w:pPr>
        <w:pStyle w:val="Cabealho1"/>
        <w:keepLines w:val="0"/>
        <w:numPr>
          <w:ilvl w:val="0"/>
          <w:numId w:val="2"/>
        </w:numPr>
        <w:spacing w:after="480"/>
        <w:rPr>
          <w:b w:val="0"/>
        </w:rPr>
      </w:pPr>
      <w:bookmarkStart w:id="20" w:name="_Toc188336001"/>
      <w:bookmarkStart w:id="21" w:name="_Toc378009143"/>
      <w:bookmarkStart w:id="22" w:name="_Toc62587760"/>
      <w:bookmarkStart w:id="23" w:name="_Toc62589105"/>
      <w:r w:rsidRPr="006F0D47">
        <w:rPr>
          <w:b w:val="0"/>
        </w:rPr>
        <w:lastRenderedPageBreak/>
        <w:t>Referências</w:t>
      </w:r>
      <w:bookmarkEnd w:id="20"/>
      <w:bookmarkEnd w:id="21"/>
      <w:bookmarkEnd w:id="22"/>
      <w:bookmarkEnd w:id="23"/>
    </w:p>
    <w:p w14:paraId="3CB61E07" w14:textId="77777777" w:rsidR="006F0D47" w:rsidRPr="006F0D47" w:rsidRDefault="00D7365F" w:rsidP="00D12ABD">
      <w:pPr>
        <w:rPr>
          <w:rFonts w:cs="Arial"/>
          <w:u w:val="single"/>
        </w:rPr>
      </w:pPr>
      <w:hyperlink r:id="rId26" w:history="1">
        <w:r w:rsidR="006F0D47" w:rsidRPr="006F0D47">
          <w:rPr>
            <w:rStyle w:val="Hiperligao"/>
            <w:rFonts w:asciiTheme="minorHAnsi" w:hAnsiTheme="minorHAnsi" w:cs="Arial"/>
            <w:sz w:val="24"/>
          </w:rPr>
          <w:t>https://pt.stackoverflow.com/</w:t>
        </w:r>
      </w:hyperlink>
    </w:p>
    <w:p w14:paraId="31AAC68A" w14:textId="77777777" w:rsidR="006F0D47" w:rsidRPr="00280265" w:rsidRDefault="006F0D47">
      <w:pPr>
        <w:spacing w:after="160" w:line="259" w:lineRule="auto"/>
        <w:jc w:val="left"/>
        <w:rPr>
          <w:rFonts w:cs="Arial"/>
        </w:rPr>
      </w:pPr>
    </w:p>
    <w:p w14:paraId="7F8F675B" w14:textId="77777777" w:rsidR="006F0D47" w:rsidRDefault="00D7365F">
      <w:pPr>
        <w:spacing w:after="160" w:line="259" w:lineRule="auto"/>
        <w:jc w:val="left"/>
        <w:rPr>
          <w:rFonts w:cs="Arial"/>
          <w:lang w:val="en-GB"/>
        </w:rPr>
      </w:pPr>
      <w:hyperlink r:id="rId27" w:history="1">
        <w:r w:rsidR="006F0D47" w:rsidRPr="006F0D47">
          <w:rPr>
            <w:rStyle w:val="Hiperligao"/>
            <w:rFonts w:asciiTheme="minorHAnsi" w:hAnsiTheme="minorHAnsi" w:cs="Arial"/>
            <w:sz w:val="24"/>
            <w:lang w:val="en-GB"/>
          </w:rPr>
          <w:t>https://github.com/</w:t>
        </w:r>
      </w:hyperlink>
    </w:p>
    <w:p w14:paraId="3B7D1C59" w14:textId="77777777" w:rsidR="006F0D47" w:rsidRPr="006F0D47" w:rsidRDefault="006F0D47" w:rsidP="00BE39EC">
      <w:pPr>
        <w:spacing w:after="160" w:line="480" w:lineRule="auto"/>
        <w:jc w:val="left"/>
        <w:rPr>
          <w:rFonts w:cs="Arial"/>
          <w:lang w:val="en-GB"/>
        </w:rPr>
      </w:pPr>
    </w:p>
    <w:p w14:paraId="49B559C6" w14:textId="77777777" w:rsidR="006F0D47" w:rsidRPr="006F0D47" w:rsidRDefault="006F0D47" w:rsidP="006F0D47">
      <w:pPr>
        <w:rPr>
          <w:rStyle w:val="Hiperligao"/>
          <w:rFonts w:asciiTheme="minorHAnsi" w:hAnsiTheme="minorHAnsi"/>
          <w:sz w:val="24"/>
        </w:rPr>
      </w:pPr>
      <w:r w:rsidRPr="006F0D47">
        <w:rPr>
          <w:rStyle w:val="Hiperligao"/>
          <w:rFonts w:asciiTheme="minorHAnsi" w:hAnsiTheme="minorHAnsi"/>
          <w:sz w:val="24"/>
        </w:rPr>
        <w:t>https://www.youtube.com/</w:t>
      </w:r>
    </w:p>
    <w:p w14:paraId="4D41D9CB" w14:textId="20D19261" w:rsidR="00EE0C8C" w:rsidRDefault="00EE0C8C" w:rsidP="00BE39EC">
      <w:pPr>
        <w:spacing w:after="160"/>
        <w:jc w:val="left"/>
        <w:rPr>
          <w:rFonts w:cs="Arial"/>
          <w:lang w:val="en-GB"/>
        </w:rPr>
      </w:pPr>
    </w:p>
    <w:p w14:paraId="22E96968" w14:textId="67D63DA4" w:rsidR="00BE39EC" w:rsidRDefault="00D7365F" w:rsidP="006F0D47">
      <w:pPr>
        <w:spacing w:after="160" w:line="259" w:lineRule="auto"/>
        <w:jc w:val="left"/>
        <w:rPr>
          <w:rFonts w:cs="Arial"/>
          <w:lang w:val="en-GB"/>
        </w:rPr>
      </w:pPr>
      <w:hyperlink r:id="rId28" w:history="1">
        <w:r w:rsidR="00BE39EC" w:rsidRPr="00F650FD">
          <w:rPr>
            <w:rStyle w:val="Hiperligao"/>
            <w:rFonts w:asciiTheme="minorHAnsi" w:hAnsiTheme="minorHAnsi" w:cs="Arial"/>
            <w:sz w:val="24"/>
            <w:lang w:val="en-GB"/>
          </w:rPr>
          <w:t>https://www.w3schools.com/</w:t>
        </w:r>
      </w:hyperlink>
    </w:p>
    <w:p w14:paraId="68A65425" w14:textId="0F8F3B83" w:rsidR="00BE39EC" w:rsidRDefault="00BE39EC" w:rsidP="00BE39EC">
      <w:pPr>
        <w:spacing w:after="160" w:line="480" w:lineRule="auto"/>
        <w:jc w:val="left"/>
        <w:rPr>
          <w:rFonts w:cs="Arial"/>
          <w:lang w:val="en-GB"/>
        </w:rPr>
      </w:pPr>
    </w:p>
    <w:p w14:paraId="04EAC7D1" w14:textId="24B5A786" w:rsidR="00BE39EC" w:rsidRDefault="00D7365F" w:rsidP="006F0D47">
      <w:pPr>
        <w:spacing w:after="160" w:line="259" w:lineRule="auto"/>
        <w:jc w:val="left"/>
        <w:rPr>
          <w:rFonts w:cs="Arial"/>
          <w:lang w:val="en-GB"/>
        </w:rPr>
      </w:pPr>
      <w:hyperlink r:id="rId29" w:history="1">
        <w:r w:rsidR="00BE39EC" w:rsidRPr="00F650FD">
          <w:rPr>
            <w:rStyle w:val="Hiperligao"/>
            <w:rFonts w:asciiTheme="minorHAnsi" w:hAnsiTheme="minorHAnsi" w:cs="Arial"/>
            <w:sz w:val="24"/>
            <w:lang w:val="en-GB"/>
          </w:rPr>
          <w:t>https://www.snakify.org/</w:t>
        </w:r>
      </w:hyperlink>
    </w:p>
    <w:p w14:paraId="58F085A1" w14:textId="19B2CD99" w:rsidR="00BE39EC" w:rsidRDefault="00BE39EC" w:rsidP="00BE39EC">
      <w:pPr>
        <w:spacing w:after="160" w:line="480" w:lineRule="auto"/>
        <w:jc w:val="left"/>
        <w:rPr>
          <w:rFonts w:cs="Arial"/>
          <w:lang w:val="en-GB"/>
        </w:rPr>
      </w:pPr>
    </w:p>
    <w:p w14:paraId="7B862FDC" w14:textId="5A024669" w:rsidR="00BE39EC" w:rsidRDefault="00D7365F" w:rsidP="006F0D47">
      <w:pPr>
        <w:spacing w:after="160" w:line="259" w:lineRule="auto"/>
        <w:jc w:val="left"/>
        <w:rPr>
          <w:rFonts w:cs="Arial"/>
          <w:lang w:val="en-GB"/>
        </w:rPr>
      </w:pPr>
      <w:hyperlink r:id="rId30" w:history="1">
        <w:r w:rsidR="00BE39EC" w:rsidRPr="00F650FD">
          <w:rPr>
            <w:rStyle w:val="Hiperligao"/>
            <w:rFonts w:asciiTheme="minorHAnsi" w:hAnsiTheme="minorHAnsi" w:cs="Arial"/>
            <w:sz w:val="24"/>
            <w:lang w:val="en-GB"/>
          </w:rPr>
          <w:t>https://codereview.stackexchange.com/</w:t>
        </w:r>
      </w:hyperlink>
    </w:p>
    <w:p w14:paraId="1E1CE7E6" w14:textId="77777777" w:rsidR="00BE39EC" w:rsidRPr="006F0D47" w:rsidRDefault="00BE39EC" w:rsidP="006F0D47">
      <w:pPr>
        <w:spacing w:after="160" w:line="259" w:lineRule="auto"/>
        <w:jc w:val="left"/>
        <w:rPr>
          <w:rFonts w:cs="Arial"/>
          <w:lang w:val="en-GB"/>
        </w:rPr>
      </w:pPr>
    </w:p>
    <w:sectPr w:rsidR="00BE39EC" w:rsidRPr="006F0D47" w:rsidSect="00BE39EC"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8A195" w14:textId="77777777" w:rsidR="00D7365F" w:rsidRDefault="00D7365F" w:rsidP="00061C2A">
      <w:pPr>
        <w:spacing w:after="0" w:line="240" w:lineRule="auto"/>
      </w:pPr>
      <w:r>
        <w:separator/>
      </w:r>
    </w:p>
  </w:endnote>
  <w:endnote w:type="continuationSeparator" w:id="0">
    <w:p w14:paraId="26D129CD" w14:textId="77777777" w:rsidR="00D7365F" w:rsidRDefault="00D7365F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0E6E6" w14:textId="77777777" w:rsidR="00BD1A78" w:rsidRDefault="00BD1A78">
    <w:pPr>
      <w:pStyle w:val="Rodap"/>
    </w:pPr>
    <w:r>
      <w:tab/>
    </w:r>
    <w: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2C3B5" w14:textId="77777777" w:rsidR="00061C2A" w:rsidRPr="0000491A" w:rsidRDefault="00A5550A" w:rsidP="00061C2A">
    <w:pPr>
      <w:spacing w:line="240" w:lineRule="auto"/>
      <w:jc w:val="center"/>
      <w:rPr>
        <w:rFonts w:cs="Arial"/>
        <w:smallCaps/>
        <w:noProof/>
        <w:color w:val="333333"/>
        <w:sz w:val="22"/>
      </w:rPr>
    </w:pPr>
    <w:r>
      <w:rPr>
        <w:rFonts w:cs="Arial"/>
        <w:smallCaps/>
        <w:noProof/>
        <w:color w:val="333333"/>
        <w:sz w:val="22"/>
      </w:rPr>
      <w:t>Fundamentos de Programação</w:t>
    </w:r>
  </w:p>
  <w:p w14:paraId="165AD850" w14:textId="77777777" w:rsidR="00061C2A" w:rsidRPr="0000491A" w:rsidRDefault="0000491A" w:rsidP="00061C2A">
    <w:pPr>
      <w:spacing w:after="0" w:line="240" w:lineRule="auto"/>
      <w:jc w:val="center"/>
      <w:rPr>
        <w:rFonts w:cs="Arial"/>
        <w:smallCaps/>
        <w:color w:val="333333"/>
        <w:sz w:val="22"/>
      </w:rPr>
    </w:pPr>
    <w:r>
      <w:rPr>
        <w:rFonts w:cs="Arial"/>
        <w:smallCaps/>
        <w:color w:val="333333"/>
        <w:sz w:val="22"/>
      </w:rPr>
      <w:t xml:space="preserve">Vila Nova de </w:t>
    </w:r>
    <w:r w:rsidR="00061C2A" w:rsidRPr="0000491A">
      <w:rPr>
        <w:rFonts w:cs="Arial"/>
        <w:smallCaps/>
        <w:color w:val="333333"/>
        <w:sz w:val="22"/>
      </w:rPr>
      <w:t>Gaia</w:t>
    </w:r>
  </w:p>
  <w:p w14:paraId="36293B92" w14:textId="77777777" w:rsidR="00061C2A" w:rsidRPr="0000491A" w:rsidRDefault="00A5550A" w:rsidP="00061C2A">
    <w:pPr>
      <w:spacing w:line="240" w:lineRule="auto"/>
      <w:jc w:val="center"/>
      <w:rPr>
        <w:rFonts w:cs="Arial"/>
        <w:smallCaps/>
        <w:color w:val="333333"/>
        <w:sz w:val="22"/>
      </w:rPr>
    </w:pPr>
    <w:r>
      <w:rPr>
        <w:rFonts w:cs="Arial"/>
        <w:smallCaps/>
        <w:color w:val="333333"/>
        <w:sz w:val="22"/>
      </w:rPr>
      <w:t>01/2021</w:t>
    </w:r>
  </w:p>
  <w:p w14:paraId="66DF26F4" w14:textId="77777777" w:rsidR="00061C2A" w:rsidRDefault="00C55BAF" w:rsidP="00061C2A">
    <w:pPr>
      <w:pStyle w:val="Rodap"/>
      <w:tabs>
        <w:tab w:val="clear" w:pos="8504"/>
      </w:tabs>
      <w:jc w:val="cent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42B60DE8" wp14:editId="5D405EB0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02335" cy="908685"/>
          <wp:effectExtent l="0" t="0" r="0" b="5715"/>
          <wp:wrapTight wrapText="bothSides">
            <wp:wrapPolygon edited="0">
              <wp:start x="5016" y="0"/>
              <wp:lineTo x="456" y="906"/>
              <wp:lineTo x="456" y="6340"/>
              <wp:lineTo x="5928" y="8151"/>
              <wp:lineTo x="4104" y="9962"/>
              <wp:lineTo x="5016" y="11774"/>
              <wp:lineTo x="8208" y="15396"/>
              <wp:lineTo x="8664" y="21283"/>
              <wp:lineTo x="12312" y="21283"/>
              <wp:lineTo x="12312" y="15396"/>
              <wp:lineTo x="15961" y="13585"/>
              <wp:lineTo x="18241" y="10415"/>
              <wp:lineTo x="16873" y="8151"/>
              <wp:lineTo x="20521" y="7245"/>
              <wp:lineTo x="20521" y="2717"/>
              <wp:lineTo x="16873" y="0"/>
              <wp:lineTo x="5016" y="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8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491A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7D64E0" wp14:editId="2A939E2C">
              <wp:simplePos x="0" y="0"/>
              <wp:positionH relativeFrom="column">
                <wp:posOffset>-51435</wp:posOffset>
              </wp:positionH>
              <wp:positionV relativeFrom="paragraph">
                <wp:posOffset>728980</wp:posOffset>
              </wp:positionV>
              <wp:extent cx="1343025" cy="314325"/>
              <wp:effectExtent l="0" t="0" r="9525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7CBAF" w14:textId="77777777" w:rsidR="0000491A" w:rsidRDefault="0000491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7D64E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4.05pt;margin-top:57.4pt;width:105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" stroked="f">
              <v:textbox>
                <w:txbxContent>
                  <w:p w14:paraId="7C27CBAF" w14:textId="77777777" w:rsidR="0000491A" w:rsidRDefault="0000491A"/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794890"/>
      <w:docPartObj>
        <w:docPartGallery w:val="Page Numbers (Bottom of Page)"/>
        <w:docPartUnique/>
      </w:docPartObj>
    </w:sdtPr>
    <w:sdtEndPr/>
    <w:sdtContent>
      <w:p w14:paraId="287E3700" w14:textId="53FECFDC" w:rsidR="00E32CFB" w:rsidRDefault="00E32C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9F7">
          <w:rPr>
            <w:noProof/>
          </w:rPr>
          <w:t>d</w:t>
        </w:r>
        <w:r>
          <w:fldChar w:fldCharType="end"/>
        </w:r>
      </w:p>
    </w:sdtContent>
  </w:sdt>
  <w:p w14:paraId="0D10C4F5" w14:textId="77777777" w:rsidR="00BD1A78" w:rsidRDefault="00BD1A7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23900" w14:textId="77777777" w:rsidR="00EE0C8C" w:rsidRPr="00EE0C8C" w:rsidRDefault="00EE0C8C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BD1A78">
      <w:rPr>
        <w:rStyle w:val="Nmerodepgina"/>
        <w:rFonts w:ascii="Times New Roman" w:hAnsi="Times New Roman" w:cs="Times New Roman"/>
        <w:noProof/>
        <w:sz w:val="20"/>
      </w:rPr>
      <w:t>1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1EB17BE2" w14:textId="77777777" w:rsidR="00EE0C8C" w:rsidRDefault="00EE0C8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959421"/>
      <w:docPartObj>
        <w:docPartGallery w:val="Page Numbers (Bottom of Page)"/>
        <w:docPartUnique/>
      </w:docPartObj>
    </w:sdtPr>
    <w:sdtEndPr/>
    <w:sdtContent>
      <w:p w14:paraId="4CB4F6B8" w14:textId="5642D8D5" w:rsidR="00E32CFB" w:rsidRDefault="00E32C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9F7">
          <w:rPr>
            <w:noProof/>
          </w:rPr>
          <w:t>4</w:t>
        </w:r>
        <w:r>
          <w:fldChar w:fldCharType="end"/>
        </w:r>
      </w:p>
    </w:sdtContent>
  </w:sdt>
  <w:p w14:paraId="5569C42A" w14:textId="77777777" w:rsidR="001B53CC" w:rsidRDefault="001B53CC" w:rsidP="001B53CC">
    <w:pPr>
      <w:pStyle w:val="Rodap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7179D" w14:textId="77777777" w:rsidR="0052284A" w:rsidRPr="00EE0C8C" w:rsidRDefault="0052284A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F2CE4">
      <w:rPr>
        <w:rStyle w:val="Nmerodepgina"/>
        <w:rFonts w:ascii="Times New Roman" w:hAnsi="Times New Roman" w:cs="Times New Roman"/>
        <w:noProof/>
        <w:sz w:val="20"/>
      </w:rPr>
      <w:t>12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29D1B296" w14:textId="77777777" w:rsidR="0052284A" w:rsidRDefault="005228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D2E81" w14:textId="77777777" w:rsidR="00D7365F" w:rsidRDefault="00D7365F" w:rsidP="00061C2A">
      <w:pPr>
        <w:spacing w:after="0" w:line="240" w:lineRule="auto"/>
      </w:pPr>
      <w:r>
        <w:separator/>
      </w:r>
    </w:p>
  </w:footnote>
  <w:footnote w:type="continuationSeparator" w:id="0">
    <w:p w14:paraId="7A14FD44" w14:textId="77777777" w:rsidR="00D7365F" w:rsidRDefault="00D7365F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C69CD" w14:textId="77777777" w:rsidR="00CF2CE4" w:rsidRDefault="00CF2C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B3DD" w14:textId="77777777" w:rsidR="00EE0C8C" w:rsidRDefault="00EE0C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4C858" w14:textId="77777777" w:rsidR="0008787A" w:rsidRPr="00483D20" w:rsidRDefault="0008787A" w:rsidP="0008787A">
    <w:pPr>
      <w:pStyle w:val="Cabealho"/>
      <w:jc w:val="right"/>
      <w:rPr>
        <w:rFonts w:cs="Arial"/>
      </w:rPr>
    </w:pPr>
    <w:r>
      <w:rPr>
        <w:rFonts w:cs="Arial"/>
      </w:rPr>
      <w:t>MiniEuromilhões</w:t>
    </w:r>
  </w:p>
  <w:p w14:paraId="3406BA80" w14:textId="77777777" w:rsidR="00CF2CE4" w:rsidRDefault="00CF2CE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2B301" w14:textId="77777777" w:rsidR="0052284A" w:rsidRPr="00483D20" w:rsidRDefault="0052284A" w:rsidP="0052284A">
    <w:pPr>
      <w:pStyle w:val="Cabealho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14:paraId="32F9F0A6" w14:textId="77777777" w:rsidR="0052284A" w:rsidRDefault="00522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1F2348"/>
    <w:multiLevelType w:val="hybridMultilevel"/>
    <w:tmpl w:val="5FE2B8B8"/>
    <w:lvl w:ilvl="0" w:tplc="509494A6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70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DF"/>
    <w:rsid w:val="0000491A"/>
    <w:rsid w:val="000467EC"/>
    <w:rsid w:val="00047E87"/>
    <w:rsid w:val="00061C2A"/>
    <w:rsid w:val="00085EF7"/>
    <w:rsid w:val="0008787A"/>
    <w:rsid w:val="000E7085"/>
    <w:rsid w:val="000F37DB"/>
    <w:rsid w:val="000F55CE"/>
    <w:rsid w:val="00107A1B"/>
    <w:rsid w:val="001B53CC"/>
    <w:rsid w:val="00273010"/>
    <w:rsid w:val="00280265"/>
    <w:rsid w:val="00305668"/>
    <w:rsid w:val="003255F3"/>
    <w:rsid w:val="003437B6"/>
    <w:rsid w:val="00395BDF"/>
    <w:rsid w:val="00495F20"/>
    <w:rsid w:val="004D69F7"/>
    <w:rsid w:val="0052284A"/>
    <w:rsid w:val="00587573"/>
    <w:rsid w:val="005B11DA"/>
    <w:rsid w:val="005B24A6"/>
    <w:rsid w:val="005B5547"/>
    <w:rsid w:val="00644724"/>
    <w:rsid w:val="006F0D47"/>
    <w:rsid w:val="00770128"/>
    <w:rsid w:val="00803218"/>
    <w:rsid w:val="0084161E"/>
    <w:rsid w:val="00853135"/>
    <w:rsid w:val="009245A9"/>
    <w:rsid w:val="009438A9"/>
    <w:rsid w:val="009D6E04"/>
    <w:rsid w:val="00A5550A"/>
    <w:rsid w:val="00AE2086"/>
    <w:rsid w:val="00AE2432"/>
    <w:rsid w:val="00B35EDB"/>
    <w:rsid w:val="00B37A34"/>
    <w:rsid w:val="00B41EDF"/>
    <w:rsid w:val="00B80C10"/>
    <w:rsid w:val="00BD1A78"/>
    <w:rsid w:val="00BE39EC"/>
    <w:rsid w:val="00BF32E1"/>
    <w:rsid w:val="00C55BAF"/>
    <w:rsid w:val="00C94834"/>
    <w:rsid w:val="00CD10BA"/>
    <w:rsid w:val="00CE0398"/>
    <w:rsid w:val="00CF2CE4"/>
    <w:rsid w:val="00CF78DC"/>
    <w:rsid w:val="00D12ABD"/>
    <w:rsid w:val="00D17B39"/>
    <w:rsid w:val="00D405AC"/>
    <w:rsid w:val="00D504DC"/>
    <w:rsid w:val="00D7365F"/>
    <w:rsid w:val="00E32CFB"/>
    <w:rsid w:val="00EC68F1"/>
    <w:rsid w:val="00EE0C8C"/>
    <w:rsid w:val="00F07862"/>
    <w:rsid w:val="00F4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91D2E"/>
  <w15:docId w15:val="{E841D8E7-C6F7-4338-881B-A0AFD11B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91A"/>
    <w:pPr>
      <w:spacing w:after="240" w:line="360" w:lineRule="auto"/>
      <w:jc w:val="both"/>
    </w:pPr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70128"/>
    <w:pPr>
      <w:keepNext/>
      <w:keepLines/>
      <w:numPr>
        <w:numId w:val="8"/>
      </w:numPr>
      <w:spacing w:before="480"/>
      <w:outlineLvl w:val="1"/>
    </w:pPr>
    <w:rPr>
      <w:rFonts w:eastAsiaTheme="majorEastAsia" w:cstheme="majorBidi"/>
      <w:b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73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70128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Cabealh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rsid w:val="001B53CC"/>
    <w:pPr>
      <w:spacing w:after="100" w:line="259" w:lineRule="auto"/>
      <w:ind w:left="440"/>
      <w:jc w:val="left"/>
    </w:pPr>
    <w:rPr>
      <w:rFonts w:eastAsiaTheme="minorEastAsia" w:cs="Times New Roman"/>
      <w:sz w:val="22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730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D1A7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D1A7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D1A78"/>
    <w:rPr>
      <w:vertAlign w:val="superscript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E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yperlink" Target="https://pt.stackoverflow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29" Type="http://schemas.openxmlformats.org/officeDocument/2006/relationships/hyperlink" Target="https://www.snakify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yperlink" Target="https://www.w3schools.com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hyperlink" Target="https://github.com/" TargetMode="External"/><Relationship Id="rId30" Type="http://schemas.openxmlformats.org/officeDocument/2006/relationships/hyperlink" Target="https://codereview.stackexchang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MP.ALUNOS\AppData\Local\Temp\Temp1_Kit%20Docente%202020-2021.zip\Kit%20Docente\Template-Trabalho%20Pr&#225;tic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9553-B6AA-4E5E-98FD-713D91AD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Template-Trabalho Prático.dotx</Template>
  <TotalTime>367</TotalTime>
  <Pages>13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IPGT IPGT</dc:creator>
  <cp:lastModifiedBy>Fábio Silva</cp:lastModifiedBy>
  <cp:revision>8</cp:revision>
  <cp:lastPrinted>2014-01-29T17:13:00Z</cp:lastPrinted>
  <dcterms:created xsi:type="dcterms:W3CDTF">2020-10-26T18:43:00Z</dcterms:created>
  <dcterms:modified xsi:type="dcterms:W3CDTF">2021-01-27T20:19:00Z</dcterms:modified>
</cp:coreProperties>
</file>